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44AA2" w14:textId="77777777" w:rsidR="00871524" w:rsidRPr="00F7101B" w:rsidRDefault="00F6613B" w:rsidP="00F6613B">
      <w:pPr>
        <w:tabs>
          <w:tab w:val="center" w:pos="4334"/>
          <w:tab w:val="left" w:pos="6015"/>
        </w:tabs>
        <w:jc w:val="left"/>
        <w:rPr>
          <w:rFonts w:asciiTheme="minorHAnsi" w:hAnsiTheme="minorHAnsi"/>
          <w:b/>
          <w:bCs/>
          <w:color w:val="FF0000"/>
        </w:rPr>
      </w:pPr>
      <w:commentRangeStart w:id="0"/>
      <w:r>
        <w:rPr>
          <w:rFonts w:asciiTheme="minorHAnsi" w:hAnsiTheme="minorHAnsi"/>
          <w:b/>
          <w:bCs/>
          <w:color w:val="FF0000"/>
        </w:rPr>
        <w:tab/>
      </w:r>
      <w:r w:rsidR="00871524" w:rsidRPr="00F7101B">
        <w:rPr>
          <w:rFonts w:asciiTheme="minorHAnsi" w:hAnsiTheme="minorHAnsi"/>
          <w:b/>
          <w:bCs/>
          <w:color w:val="FF0000"/>
        </w:rPr>
        <w:t>&lt;Title Font: Calibri, 20&gt;</w:t>
      </w:r>
      <w:r>
        <w:rPr>
          <w:rFonts w:asciiTheme="minorHAnsi" w:hAnsiTheme="minorHAnsi"/>
          <w:b/>
          <w:bCs/>
          <w:color w:val="FF0000"/>
        </w:rPr>
        <w:tab/>
      </w:r>
      <w:commentRangeEnd w:id="0"/>
      <w:r>
        <w:rPr>
          <w:rStyle w:val="CommentReference"/>
        </w:rPr>
        <w:commentReference w:id="0"/>
      </w:r>
    </w:p>
    <w:p w14:paraId="1CDFDFB4" w14:textId="77777777" w:rsidR="00E02F9D" w:rsidRPr="00F7101B" w:rsidRDefault="007C2D40" w:rsidP="006A704C">
      <w:pPr>
        <w:spacing w:line="276" w:lineRule="auto"/>
        <w:jc w:val="center"/>
        <w:rPr>
          <w:rFonts w:asciiTheme="minorHAnsi" w:hAnsiTheme="minorHAnsi"/>
          <w:b/>
          <w:bCs/>
          <w:color w:val="40458C"/>
          <w:sz w:val="40"/>
          <w:szCs w:val="40"/>
        </w:rPr>
      </w:pPr>
      <w:commentRangeStart w:id="1"/>
      <w:r w:rsidRPr="00F7101B">
        <w:rPr>
          <w:rFonts w:asciiTheme="minorHAnsi" w:hAnsiTheme="minorHAnsi"/>
          <w:b/>
          <w:bCs/>
          <w:color w:val="40458C"/>
          <w:sz w:val="40"/>
          <w:szCs w:val="40"/>
        </w:rPr>
        <w:t>&lt;</w:t>
      </w:r>
      <w:r w:rsidRPr="00F7101B">
        <w:rPr>
          <w:rFonts w:asciiTheme="minorHAnsi" w:hAnsiTheme="minorHAnsi"/>
          <w:b/>
          <w:bCs/>
          <w:color w:val="FF0000"/>
          <w:sz w:val="40"/>
          <w:szCs w:val="40"/>
        </w:rPr>
        <w:t>Design and Development of Electric Power Assisted Steering for a Sedan</w:t>
      </w:r>
      <w:r w:rsidRPr="00F7101B">
        <w:rPr>
          <w:rFonts w:asciiTheme="minorHAnsi" w:hAnsiTheme="minorHAnsi"/>
          <w:b/>
          <w:bCs/>
          <w:color w:val="40458C"/>
          <w:sz w:val="40"/>
          <w:szCs w:val="40"/>
        </w:rPr>
        <w:t>&gt;</w:t>
      </w:r>
      <w:commentRangeEnd w:id="1"/>
      <w:r w:rsidR="00F6613B">
        <w:rPr>
          <w:rStyle w:val="CommentReference"/>
        </w:rPr>
        <w:commentReference w:id="1"/>
      </w:r>
    </w:p>
    <w:p w14:paraId="5395AE5E" w14:textId="77777777" w:rsidR="00871524" w:rsidRPr="00F7101B" w:rsidRDefault="00F6613B" w:rsidP="00E02F9D">
      <w:pPr>
        <w:ind w:right="29"/>
        <w:jc w:val="center"/>
        <w:rPr>
          <w:rFonts w:asciiTheme="minorHAnsi" w:hAnsiTheme="minorHAnsi"/>
          <w:sz w:val="32"/>
          <w:szCs w:val="44"/>
        </w:rPr>
      </w:pPr>
      <w:r w:rsidRPr="00F6613B">
        <w:rPr>
          <w:rFonts w:asciiTheme="minorHAnsi" w:hAnsiTheme="minorHAnsi"/>
          <w:noProof/>
          <w:sz w:val="32"/>
          <w:szCs w:val="44"/>
          <w:lang w:val="en-US"/>
        </w:rPr>
        <w:drawing>
          <wp:inline distT="0" distB="0" distL="0" distR="0" wp14:anchorId="629C2336" wp14:editId="1AFFAE3A">
            <wp:extent cx="1085850" cy="1289317"/>
            <wp:effectExtent l="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015" cy="13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2BE8" w14:textId="71C9E4F1" w:rsidR="00CD7F7D" w:rsidRPr="00F7101B" w:rsidRDefault="009E3D96" w:rsidP="00CD7F7D">
      <w:pPr>
        <w:spacing w:line="276" w:lineRule="auto"/>
        <w:ind w:right="29"/>
        <w:jc w:val="center"/>
        <w:rPr>
          <w:rFonts w:asciiTheme="minorHAnsi" w:hAnsiTheme="minorHAnsi"/>
          <w:b/>
          <w:sz w:val="32"/>
          <w:szCs w:val="44"/>
        </w:rPr>
      </w:pPr>
      <w:r>
        <w:rPr>
          <w:rFonts w:asciiTheme="minorHAnsi" w:hAnsiTheme="minorHAnsi"/>
          <w:b/>
          <w:sz w:val="32"/>
          <w:szCs w:val="44"/>
        </w:rPr>
        <w:t>Seminar Member (s)</w:t>
      </w:r>
    </w:p>
    <w:p w14:paraId="6854425D" w14:textId="77777777" w:rsidR="00CD7F7D" w:rsidRPr="00F7101B" w:rsidRDefault="00CD7F7D" w:rsidP="00CD7F7D">
      <w:pPr>
        <w:ind w:right="29"/>
        <w:jc w:val="center"/>
        <w:rPr>
          <w:rFonts w:asciiTheme="minorHAnsi" w:hAnsiTheme="minorHAnsi"/>
        </w:rPr>
      </w:pPr>
      <w:r w:rsidRPr="00F7101B">
        <w:rPr>
          <w:rFonts w:asciiTheme="minorHAnsi" w:hAnsiTheme="minorHAnsi"/>
          <w:b/>
          <w:color w:val="FF0000"/>
        </w:rPr>
        <w:t>&lt;The following text should have - Font: Calibri, 14&gt;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800"/>
        <w:gridCol w:w="3510"/>
      </w:tblGrid>
      <w:tr w:rsidR="007C2D40" w:rsidRPr="00F7101B" w14:paraId="1D0C91D7" w14:textId="77777777" w:rsidTr="007C2D40">
        <w:trPr>
          <w:jc w:val="center"/>
        </w:trPr>
        <w:tc>
          <w:tcPr>
            <w:tcW w:w="1188" w:type="dxa"/>
          </w:tcPr>
          <w:p w14:paraId="0382D6E2" w14:textId="77777777" w:rsidR="007C2D40" w:rsidRPr="00F7101B" w:rsidRDefault="007C2D40" w:rsidP="00417F67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F7101B">
              <w:rPr>
                <w:rFonts w:asciiTheme="minorHAnsi" w:hAnsiTheme="minorHAnsi"/>
                <w:b/>
                <w:bCs/>
                <w:sz w:val="28"/>
                <w:szCs w:val="28"/>
              </w:rPr>
              <w:t>Sl. No.</w:t>
            </w:r>
          </w:p>
        </w:tc>
        <w:tc>
          <w:tcPr>
            <w:tcW w:w="1800" w:type="dxa"/>
          </w:tcPr>
          <w:p w14:paraId="4D7A618F" w14:textId="77777777" w:rsidR="007C2D40" w:rsidRPr="00F7101B" w:rsidRDefault="007C2D40" w:rsidP="00417F67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F7101B">
              <w:rPr>
                <w:rFonts w:asciiTheme="minorHAnsi" w:hAnsiTheme="minorHAnsi"/>
                <w:b/>
                <w:bCs/>
                <w:sz w:val="28"/>
                <w:szCs w:val="28"/>
              </w:rPr>
              <w:t>Reg. No.</w:t>
            </w:r>
          </w:p>
        </w:tc>
        <w:tc>
          <w:tcPr>
            <w:tcW w:w="3510" w:type="dxa"/>
          </w:tcPr>
          <w:p w14:paraId="6AFD9366" w14:textId="77777777" w:rsidR="007C2D40" w:rsidRPr="00F7101B" w:rsidRDefault="007C2D40" w:rsidP="00417F67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F7101B">
              <w:rPr>
                <w:rFonts w:asciiTheme="minorHAnsi" w:hAnsiTheme="minorHAnsi"/>
                <w:b/>
                <w:bCs/>
                <w:sz w:val="28"/>
                <w:szCs w:val="28"/>
              </w:rPr>
              <w:t>Student Name</w:t>
            </w:r>
          </w:p>
        </w:tc>
      </w:tr>
      <w:tr w:rsidR="007C2D40" w:rsidRPr="00F7101B" w14:paraId="4C1182F9" w14:textId="77777777" w:rsidTr="007C2D40">
        <w:trPr>
          <w:jc w:val="center"/>
        </w:trPr>
        <w:tc>
          <w:tcPr>
            <w:tcW w:w="1188" w:type="dxa"/>
          </w:tcPr>
          <w:p w14:paraId="06439A3C" w14:textId="77777777" w:rsidR="007C2D40" w:rsidRPr="00F7101B" w:rsidRDefault="007C2D40" w:rsidP="00417F67">
            <w:pPr>
              <w:spacing w:line="240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6A809AF4" w14:textId="77777777" w:rsidR="007C2D40" w:rsidRPr="00F7101B" w:rsidRDefault="007C2D40" w:rsidP="00417F67">
            <w:pPr>
              <w:spacing w:line="240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510" w:type="dxa"/>
          </w:tcPr>
          <w:p w14:paraId="62C57474" w14:textId="77777777" w:rsidR="007C2D40" w:rsidRPr="00F7101B" w:rsidRDefault="007C2D40" w:rsidP="00417F67">
            <w:pPr>
              <w:spacing w:line="240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7C2D40" w:rsidRPr="00F7101B" w14:paraId="546A88F0" w14:textId="77777777" w:rsidTr="007C2D40">
        <w:trPr>
          <w:jc w:val="center"/>
        </w:trPr>
        <w:tc>
          <w:tcPr>
            <w:tcW w:w="1188" w:type="dxa"/>
          </w:tcPr>
          <w:p w14:paraId="56DA5576" w14:textId="77777777" w:rsidR="007C2D40" w:rsidRPr="00F7101B" w:rsidRDefault="007C2D40" w:rsidP="00417F67">
            <w:pPr>
              <w:spacing w:line="240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110D62E4" w14:textId="77777777" w:rsidR="007C2D40" w:rsidRPr="00F7101B" w:rsidRDefault="007C2D40" w:rsidP="00417F67">
            <w:pPr>
              <w:spacing w:line="240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510" w:type="dxa"/>
          </w:tcPr>
          <w:p w14:paraId="49978232" w14:textId="77777777" w:rsidR="007C2D40" w:rsidRPr="00F7101B" w:rsidRDefault="007C2D40" w:rsidP="00417F67">
            <w:pPr>
              <w:spacing w:line="240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7C2D40" w:rsidRPr="00F7101B" w14:paraId="22AE1CDE" w14:textId="77777777" w:rsidTr="007C2D40">
        <w:trPr>
          <w:jc w:val="center"/>
        </w:trPr>
        <w:tc>
          <w:tcPr>
            <w:tcW w:w="1188" w:type="dxa"/>
          </w:tcPr>
          <w:p w14:paraId="161431B0" w14:textId="77777777" w:rsidR="007C2D40" w:rsidRPr="00F7101B" w:rsidRDefault="007C2D40" w:rsidP="00417F67">
            <w:pPr>
              <w:spacing w:line="240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1FC2DFE4" w14:textId="77777777" w:rsidR="007C2D40" w:rsidRPr="00F7101B" w:rsidRDefault="007C2D40" w:rsidP="00417F67">
            <w:pPr>
              <w:spacing w:line="240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510" w:type="dxa"/>
          </w:tcPr>
          <w:p w14:paraId="1213F517" w14:textId="77777777" w:rsidR="007C2D40" w:rsidRPr="00F7101B" w:rsidRDefault="007C2D40" w:rsidP="00417F67">
            <w:pPr>
              <w:spacing w:line="240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7C2D40" w:rsidRPr="00F7101B" w14:paraId="4DB1D197" w14:textId="77777777" w:rsidTr="007C2D40">
        <w:trPr>
          <w:jc w:val="center"/>
        </w:trPr>
        <w:tc>
          <w:tcPr>
            <w:tcW w:w="1188" w:type="dxa"/>
          </w:tcPr>
          <w:p w14:paraId="0C963C41" w14:textId="77777777" w:rsidR="007C2D40" w:rsidRPr="00F7101B" w:rsidRDefault="007C2D40" w:rsidP="00417F67">
            <w:pPr>
              <w:spacing w:line="240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7A9247A7" w14:textId="77777777" w:rsidR="007C2D40" w:rsidRPr="00F7101B" w:rsidRDefault="007C2D40" w:rsidP="00417F67">
            <w:pPr>
              <w:spacing w:line="240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3510" w:type="dxa"/>
          </w:tcPr>
          <w:p w14:paraId="58D3BACB" w14:textId="77777777" w:rsidR="007C2D40" w:rsidRPr="00F7101B" w:rsidRDefault="007C2D40" w:rsidP="00417F67">
            <w:pPr>
              <w:spacing w:line="240" w:lineRule="auto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</w:tbl>
    <w:p w14:paraId="39C27183" w14:textId="77777777" w:rsidR="002E327C" w:rsidRPr="00F7101B" w:rsidRDefault="002E327C">
      <w:pPr>
        <w:pStyle w:val="Caption"/>
        <w:spacing w:line="240" w:lineRule="auto"/>
        <w:jc w:val="center"/>
        <w:rPr>
          <w:rFonts w:asciiTheme="minorHAnsi" w:hAnsiTheme="minorHAnsi"/>
        </w:rPr>
      </w:pPr>
    </w:p>
    <w:p w14:paraId="73897864" w14:textId="77777777" w:rsidR="00CD7F7D" w:rsidRPr="00F7101B" w:rsidRDefault="00E02F9D" w:rsidP="00F6613B">
      <w:pPr>
        <w:spacing w:line="240" w:lineRule="auto"/>
        <w:ind w:left="2160"/>
        <w:rPr>
          <w:rFonts w:asciiTheme="minorHAnsi" w:hAnsiTheme="minorHAnsi"/>
          <w:bCs/>
          <w:sz w:val="28"/>
          <w:szCs w:val="28"/>
        </w:rPr>
      </w:pPr>
      <w:bookmarkStart w:id="2" w:name="_Toc53858800"/>
      <w:bookmarkStart w:id="3" w:name="_Toc72174192"/>
      <w:bookmarkStart w:id="4" w:name="_Toc72235754"/>
      <w:bookmarkStart w:id="5" w:name="_Toc76587735"/>
      <w:bookmarkStart w:id="6" w:name="_Toc77542516"/>
      <w:r w:rsidRPr="00F7101B">
        <w:rPr>
          <w:rFonts w:asciiTheme="minorHAnsi" w:hAnsiTheme="minorHAnsi"/>
          <w:b/>
          <w:bCs/>
          <w:sz w:val="28"/>
          <w:szCs w:val="28"/>
        </w:rPr>
        <w:t>Supervisor</w:t>
      </w:r>
      <w:r w:rsidR="00C26ECC" w:rsidRPr="00F7101B">
        <w:rPr>
          <w:rFonts w:asciiTheme="minorHAnsi" w:hAnsiTheme="minorHAnsi"/>
          <w:b/>
          <w:bCs/>
          <w:sz w:val="28"/>
          <w:szCs w:val="28"/>
        </w:rPr>
        <w:t>s</w:t>
      </w:r>
      <w:proofErr w:type="gramStart"/>
      <w:r w:rsidRPr="00F7101B">
        <w:rPr>
          <w:rFonts w:asciiTheme="minorHAnsi" w:hAnsiTheme="minorHAnsi"/>
          <w:b/>
          <w:bCs/>
          <w:sz w:val="28"/>
          <w:szCs w:val="28"/>
        </w:rPr>
        <w:t>:</w:t>
      </w:r>
      <w:r w:rsidR="00CD7F7D" w:rsidRPr="00F7101B">
        <w:rPr>
          <w:rFonts w:asciiTheme="minorHAnsi" w:hAnsiTheme="minorHAnsi"/>
          <w:bCs/>
          <w:sz w:val="28"/>
          <w:szCs w:val="28"/>
        </w:rPr>
        <w:t>1</w:t>
      </w:r>
      <w:proofErr w:type="gramEnd"/>
      <w:r w:rsidR="00CD7F7D" w:rsidRPr="00F7101B">
        <w:rPr>
          <w:rFonts w:asciiTheme="minorHAnsi" w:hAnsiTheme="minorHAnsi"/>
          <w:bCs/>
          <w:sz w:val="28"/>
          <w:szCs w:val="28"/>
        </w:rPr>
        <w:t xml:space="preserve">. </w:t>
      </w:r>
      <w:proofErr w:type="spellStart"/>
      <w:r w:rsidR="00CD7F7D" w:rsidRPr="00F7101B">
        <w:rPr>
          <w:rFonts w:asciiTheme="minorHAnsi" w:hAnsiTheme="minorHAnsi"/>
          <w:bCs/>
          <w:sz w:val="28"/>
          <w:szCs w:val="28"/>
        </w:rPr>
        <w:t>Prof.</w:t>
      </w:r>
      <w:proofErr w:type="spellEnd"/>
      <w:r w:rsidR="00CD7F7D" w:rsidRPr="00F7101B">
        <w:rPr>
          <w:rFonts w:asciiTheme="minorHAnsi" w:hAnsiTheme="minorHAnsi"/>
          <w:bCs/>
          <w:sz w:val="28"/>
          <w:szCs w:val="28"/>
        </w:rPr>
        <w:t xml:space="preserve"> XXXXXXXXX</w:t>
      </w:r>
    </w:p>
    <w:p w14:paraId="7BDC914E" w14:textId="77777777" w:rsidR="00E02F9D" w:rsidRPr="00F7101B" w:rsidRDefault="00CD7F7D" w:rsidP="00F6613B">
      <w:pPr>
        <w:spacing w:line="240" w:lineRule="auto"/>
        <w:ind w:left="3600"/>
        <w:rPr>
          <w:rFonts w:asciiTheme="minorHAnsi" w:hAnsiTheme="minorHAnsi"/>
          <w:b/>
          <w:bCs/>
          <w:sz w:val="32"/>
          <w:szCs w:val="32"/>
        </w:rPr>
      </w:pPr>
      <w:r w:rsidRPr="00F7101B">
        <w:rPr>
          <w:rFonts w:asciiTheme="minorHAnsi" w:hAnsiTheme="minorHAnsi"/>
          <w:bCs/>
          <w:sz w:val="28"/>
          <w:szCs w:val="28"/>
        </w:rPr>
        <w:t>2. Mr. XXXXXXXXXX</w:t>
      </w:r>
      <w:r w:rsidR="00E02F9D" w:rsidRPr="00F7101B">
        <w:rPr>
          <w:rFonts w:asciiTheme="minorHAnsi" w:hAnsiTheme="minorHAnsi"/>
          <w:b/>
          <w:bCs/>
          <w:sz w:val="32"/>
          <w:szCs w:val="32"/>
        </w:rPr>
        <w:tab/>
      </w:r>
    </w:p>
    <w:p w14:paraId="57BF5CA3" w14:textId="77777777" w:rsidR="00E02F9D" w:rsidRPr="00F7101B" w:rsidRDefault="00E02F9D" w:rsidP="00E02F9D">
      <w:pPr>
        <w:spacing w:line="240" w:lineRule="auto"/>
        <w:rPr>
          <w:rFonts w:asciiTheme="minorHAnsi" w:hAnsiTheme="minorHAnsi"/>
          <w:sz w:val="32"/>
          <w:szCs w:val="32"/>
        </w:rPr>
      </w:pPr>
      <w:r w:rsidRPr="00F7101B">
        <w:rPr>
          <w:rFonts w:asciiTheme="minorHAnsi" w:hAnsiTheme="minorHAnsi"/>
          <w:b/>
          <w:bCs/>
          <w:sz w:val="32"/>
          <w:szCs w:val="32"/>
        </w:rPr>
        <w:tab/>
      </w:r>
      <w:r w:rsidRPr="00F7101B">
        <w:rPr>
          <w:rFonts w:asciiTheme="minorHAnsi" w:hAnsiTheme="minorHAnsi"/>
          <w:b/>
          <w:bCs/>
          <w:sz w:val="32"/>
          <w:szCs w:val="32"/>
        </w:rPr>
        <w:tab/>
      </w:r>
    </w:p>
    <w:p w14:paraId="6351CA6E" w14:textId="40239D24" w:rsidR="00CD7F7D" w:rsidRPr="00F7101B" w:rsidRDefault="001E7814" w:rsidP="00CD7F7D">
      <w:pPr>
        <w:ind w:right="29"/>
        <w:jc w:val="center"/>
        <w:rPr>
          <w:rFonts w:asciiTheme="minorHAnsi" w:hAnsiTheme="minorHAnsi"/>
          <w:b/>
          <w:color w:val="FF0000"/>
          <w:sz w:val="28"/>
          <w:szCs w:val="28"/>
        </w:rPr>
      </w:pPr>
      <w:r>
        <w:rPr>
          <w:rFonts w:asciiTheme="minorHAnsi" w:hAnsiTheme="minorHAnsi"/>
          <w:b/>
          <w:bCs/>
          <w:color w:val="FF0000"/>
          <w:sz w:val="28"/>
          <w:szCs w:val="28"/>
        </w:rPr>
        <w:t>Jan/Feb</w:t>
      </w:r>
      <w:r w:rsidR="0054475F" w:rsidRPr="00F7101B">
        <w:rPr>
          <w:rFonts w:asciiTheme="minorHAnsi" w:hAnsiTheme="minorHAnsi"/>
          <w:b/>
          <w:bCs/>
          <w:color w:val="FF0000"/>
          <w:sz w:val="28"/>
          <w:szCs w:val="28"/>
        </w:rPr>
        <w:t xml:space="preserve"> </w:t>
      </w:r>
      <w:r w:rsidR="00871524" w:rsidRPr="00F7101B">
        <w:rPr>
          <w:rFonts w:asciiTheme="minorHAnsi" w:hAnsiTheme="minorHAnsi"/>
          <w:b/>
          <w:bCs/>
          <w:color w:val="FF0000"/>
          <w:sz w:val="28"/>
          <w:szCs w:val="28"/>
        </w:rPr>
        <w:t>–</w:t>
      </w:r>
      <w:r w:rsidR="0054475F" w:rsidRPr="00F7101B">
        <w:rPr>
          <w:rFonts w:asciiTheme="minorHAnsi" w:hAnsiTheme="minorHAnsi"/>
          <w:b/>
          <w:bCs/>
          <w:color w:val="FF0000"/>
          <w:sz w:val="28"/>
          <w:szCs w:val="28"/>
        </w:rPr>
        <w:t xml:space="preserve"> 20</w:t>
      </w:r>
      <w:r>
        <w:rPr>
          <w:rFonts w:asciiTheme="minorHAnsi" w:hAnsiTheme="minorHAnsi"/>
          <w:b/>
          <w:bCs/>
          <w:color w:val="FF0000"/>
          <w:sz w:val="28"/>
          <w:szCs w:val="28"/>
        </w:rPr>
        <w:t>21</w:t>
      </w:r>
    </w:p>
    <w:p w14:paraId="53CFC968" w14:textId="77777777" w:rsidR="007C2D40" w:rsidRPr="00F7101B" w:rsidRDefault="007C2D40" w:rsidP="00CD7F7D">
      <w:pPr>
        <w:ind w:right="29"/>
        <w:jc w:val="center"/>
        <w:rPr>
          <w:rFonts w:asciiTheme="minorHAnsi" w:hAnsiTheme="minorHAnsi"/>
          <w:b/>
          <w:color w:val="FF0000"/>
          <w:sz w:val="28"/>
          <w:szCs w:val="28"/>
        </w:rPr>
      </w:pPr>
    </w:p>
    <w:p w14:paraId="656E86C0" w14:textId="77777777" w:rsidR="00CD7F7D" w:rsidRPr="00F33910" w:rsidRDefault="00F33910" w:rsidP="00CD7F7D">
      <w:pPr>
        <w:ind w:right="29"/>
        <w:jc w:val="center"/>
        <w:rPr>
          <w:rFonts w:asciiTheme="minorHAnsi" w:hAnsiTheme="minorHAnsi"/>
          <w:b/>
          <w:caps/>
          <w:sz w:val="28"/>
          <w:szCs w:val="28"/>
        </w:rPr>
      </w:pPr>
      <w:r w:rsidRPr="00F33910">
        <w:rPr>
          <w:rFonts w:asciiTheme="minorHAnsi" w:hAnsiTheme="minorHAnsi"/>
          <w:b/>
          <w:sz w:val="28"/>
          <w:szCs w:val="28"/>
        </w:rPr>
        <w:t>B. Tech. in Computer Science and Engineering</w:t>
      </w:r>
    </w:p>
    <w:p w14:paraId="5C346A23" w14:textId="77777777" w:rsidR="00871524" w:rsidRPr="00F7101B" w:rsidRDefault="00CD7F7D" w:rsidP="00F7101B">
      <w:pPr>
        <w:spacing w:line="276" w:lineRule="auto"/>
        <w:ind w:right="29"/>
        <w:jc w:val="center"/>
        <w:rPr>
          <w:rFonts w:asciiTheme="minorHAnsi" w:hAnsiTheme="minorHAnsi"/>
          <w:b/>
          <w:bCs/>
          <w:color w:val="FF0000"/>
          <w:sz w:val="32"/>
          <w:szCs w:val="32"/>
        </w:rPr>
      </w:pPr>
      <w:r w:rsidRPr="00F7101B">
        <w:rPr>
          <w:rFonts w:asciiTheme="minorHAnsi" w:hAnsiTheme="minorHAnsi"/>
          <w:b/>
          <w:caps/>
          <w:sz w:val="32"/>
          <w:szCs w:val="32"/>
        </w:rPr>
        <w:t xml:space="preserve">Faculty of </w:t>
      </w:r>
      <w:r w:rsidR="00F7101B">
        <w:rPr>
          <w:rFonts w:asciiTheme="minorHAnsi" w:hAnsiTheme="minorHAnsi"/>
          <w:b/>
          <w:caps/>
          <w:sz w:val="32"/>
          <w:szCs w:val="32"/>
        </w:rPr>
        <w:t>ENGINEERING AND TECHNOLOGY</w:t>
      </w:r>
    </w:p>
    <w:p w14:paraId="61D89A41" w14:textId="77777777" w:rsidR="00E02F9D" w:rsidRPr="00F7101B" w:rsidRDefault="00E02F9D" w:rsidP="00F7101B">
      <w:pPr>
        <w:pStyle w:val="Heading2"/>
        <w:spacing w:line="240" w:lineRule="auto"/>
        <w:jc w:val="center"/>
        <w:rPr>
          <w:rFonts w:asciiTheme="minorHAnsi" w:hAnsiTheme="minorHAnsi"/>
          <w:caps/>
          <w:sz w:val="32"/>
          <w:szCs w:val="32"/>
        </w:rPr>
      </w:pPr>
      <w:r w:rsidRPr="00F7101B">
        <w:rPr>
          <w:rFonts w:asciiTheme="minorHAnsi" w:hAnsiTheme="minorHAnsi"/>
          <w:caps/>
          <w:sz w:val="32"/>
          <w:szCs w:val="32"/>
        </w:rPr>
        <w:t>M. S. Ramaiah University of applied sciences</w:t>
      </w:r>
    </w:p>
    <w:p w14:paraId="4DA28BC6" w14:textId="77777777" w:rsidR="00E02F9D" w:rsidRPr="00F7101B" w:rsidRDefault="00E02F9D" w:rsidP="00F7101B">
      <w:pPr>
        <w:pStyle w:val="Heading3"/>
        <w:spacing w:line="240" w:lineRule="auto"/>
        <w:jc w:val="center"/>
        <w:rPr>
          <w:rFonts w:asciiTheme="minorHAnsi" w:hAnsiTheme="minorHAnsi"/>
          <w:bCs w:val="0"/>
          <w:sz w:val="32"/>
          <w:szCs w:val="32"/>
        </w:rPr>
      </w:pPr>
      <w:r w:rsidRPr="00F7101B">
        <w:rPr>
          <w:rFonts w:asciiTheme="minorHAnsi" w:hAnsiTheme="minorHAnsi"/>
          <w:bCs w:val="0"/>
          <w:sz w:val="32"/>
          <w:szCs w:val="32"/>
        </w:rPr>
        <w:t>Bengaluru -560 05</w:t>
      </w:r>
      <w:r w:rsidR="00CD7F7D" w:rsidRPr="00F7101B">
        <w:rPr>
          <w:rFonts w:asciiTheme="minorHAnsi" w:hAnsiTheme="minorHAnsi"/>
          <w:bCs w:val="0"/>
          <w:sz w:val="32"/>
          <w:szCs w:val="32"/>
        </w:rPr>
        <w:t>4</w:t>
      </w:r>
    </w:p>
    <w:p w14:paraId="6FD914CD" w14:textId="77777777" w:rsidR="0054475F" w:rsidRPr="00F7101B" w:rsidRDefault="0054475F" w:rsidP="0054475F">
      <w:pPr>
        <w:rPr>
          <w:rFonts w:asciiTheme="minorHAnsi" w:hAnsiTheme="minorHAnsi"/>
          <w:b/>
          <w:sz w:val="32"/>
          <w:szCs w:val="32"/>
        </w:rPr>
      </w:pPr>
    </w:p>
    <w:p w14:paraId="75FFEF8F" w14:textId="77777777" w:rsidR="006B6EDF" w:rsidRPr="00F7101B" w:rsidRDefault="006B6EDF">
      <w:pPr>
        <w:spacing w:line="240" w:lineRule="auto"/>
        <w:jc w:val="center"/>
        <w:rPr>
          <w:rFonts w:asciiTheme="minorHAnsi" w:hAnsiTheme="minorHAnsi"/>
          <w:b/>
          <w:sz w:val="32"/>
          <w:szCs w:val="32"/>
        </w:rPr>
        <w:sectPr w:rsidR="006B6EDF" w:rsidRPr="00F7101B">
          <w:headerReference w:type="default" r:id="rId11"/>
          <w:footerReference w:type="even" r:id="rId12"/>
          <w:footerReference w:type="default" r:id="rId13"/>
          <w:footerReference w:type="first" r:id="rId14"/>
          <w:pgSz w:w="11909" w:h="16834" w:code="9"/>
          <w:pgMar w:top="2160" w:right="1440" w:bottom="2160" w:left="1800" w:header="1440" w:footer="1440" w:gutter="0"/>
          <w:pgNumType w:fmt="lowerRoman" w:start="1"/>
          <w:cols w:space="720"/>
          <w:titlePg/>
          <w:docGrid w:linePitch="360"/>
        </w:sectPr>
      </w:pPr>
    </w:p>
    <w:p w14:paraId="76964126" w14:textId="2671BF3A" w:rsidR="007640E9" w:rsidRPr="00F7101B" w:rsidRDefault="00C379A9">
      <w:pPr>
        <w:spacing w:line="240" w:lineRule="auto"/>
        <w:jc w:val="center"/>
        <w:rPr>
          <w:rFonts w:asciiTheme="minorHAnsi" w:hAnsiTheme="minorHAnsi"/>
        </w:rPr>
        <w:sectPr w:rsidR="007640E9" w:rsidRPr="00F7101B">
          <w:pgSz w:w="11909" w:h="16834" w:code="9"/>
          <w:pgMar w:top="2160" w:right="1440" w:bottom="2160" w:left="1800" w:header="1440" w:footer="1440" w:gutter="0"/>
          <w:pgNumType w:fmt="lowerRoman" w:start="1"/>
          <w:cols w:space="720"/>
          <w:titlePg/>
          <w:docGrid w:linePitch="360"/>
        </w:sectPr>
      </w:pPr>
      <w:r>
        <w:rPr>
          <w:rFonts w:asciiTheme="minorHAnsi" w:hAnsiTheme="minorHAnsi"/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E976CE1" wp14:editId="311D170D">
                <wp:simplePos x="0" y="0"/>
                <wp:positionH relativeFrom="margin">
                  <wp:align>left</wp:align>
                </wp:positionH>
                <wp:positionV relativeFrom="paragraph">
                  <wp:posOffset>-360045</wp:posOffset>
                </wp:positionV>
                <wp:extent cx="4683319" cy="7323151"/>
                <wp:effectExtent l="38100" t="38100" r="41275" b="30480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3319" cy="7323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7093" w14:textId="77777777" w:rsidR="009C364F" w:rsidRPr="00CD7F7D" w:rsidRDefault="009C364F" w:rsidP="00520806">
                            <w:pPr>
                              <w:pStyle w:val="Heading2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cap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D7F7D">
                              <w:rPr>
                                <w:rFonts w:asciiTheme="minorHAnsi" w:hAnsiTheme="minorHAnsi"/>
                                <w:caps/>
                                <w:color w:val="000000"/>
                                <w:sz w:val="32"/>
                                <w:szCs w:val="32"/>
                              </w:rPr>
                              <w:t xml:space="preserve">Faculty of </w:t>
                            </w:r>
                            <w:r w:rsidRPr="00CD7F7D">
                              <w:rPr>
                                <w:rFonts w:asciiTheme="minorHAnsi" w:hAnsiTheme="minorHAnsi"/>
                                <w:caps/>
                                <w:color w:val="FF0000"/>
                                <w:sz w:val="32"/>
                                <w:szCs w:val="32"/>
                              </w:rPr>
                              <w:t>engineering and technology</w:t>
                            </w:r>
                          </w:p>
                          <w:p w14:paraId="35F4AE64" w14:textId="77777777" w:rsidR="009C364F" w:rsidRPr="0054475F" w:rsidRDefault="009C364F" w:rsidP="0054475F"/>
                          <w:p w14:paraId="06D2F6E4" w14:textId="77777777" w:rsidR="009C364F" w:rsidRDefault="009C364F" w:rsidP="00520806">
                            <w:pPr>
                              <w:pStyle w:val="BodyText2"/>
                              <w:jc w:val="center"/>
                              <w:rPr>
                                <w:rFonts w:ascii="Arial Rounded MT Bold" w:hAnsi="Arial Rounded MT Bold" w:cs="Courier New"/>
                                <w:color w:val="000000"/>
                                <w:sz w:val="22"/>
                              </w:rPr>
                            </w:pPr>
                            <w:r w:rsidRPr="00731F01">
                              <w:rPr>
                                <w:rFonts w:ascii="Arial Rounded MT Bold" w:hAnsi="Arial Rounded MT Bold" w:cs="Courier New"/>
                                <w:noProof/>
                                <w:color w:val="000000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049A1A98" wp14:editId="26FAE67A">
                                  <wp:extent cx="871387" cy="923907"/>
                                  <wp:effectExtent l="0" t="0" r="0" b="0"/>
                                  <wp:docPr id="10" name="Picture 10" descr="C:\Users\usha\Desktop\imag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usha\Desktop\imag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5832" cy="971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564405" w14:textId="77777777" w:rsidR="009C364F" w:rsidRDefault="009C364F" w:rsidP="00520806">
                            <w:pPr>
                              <w:pStyle w:val="Footer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14:paraId="167C60B1" w14:textId="77777777" w:rsidR="00F33910" w:rsidRDefault="009C364F" w:rsidP="00520806">
                            <w:pPr>
                              <w:pStyle w:val="Footer"/>
                              <w:jc w:val="center"/>
                              <w:rPr>
                                <w:rFonts w:ascii="Monotype Corsiva" w:hAnsi="Monotype Corsiva" w:cs="Courier New"/>
                                <w:b/>
                                <w:bCs/>
                                <w:color w:val="000000"/>
                                <w:sz w:val="52"/>
                              </w:rPr>
                            </w:pPr>
                            <w:bookmarkStart w:id="7" w:name="_Toc18079255"/>
                            <w:bookmarkStart w:id="8" w:name="_Toc19177065"/>
                            <w:r>
                              <w:rPr>
                                <w:rFonts w:ascii="Monotype Corsiva" w:hAnsi="Monotype Corsiva" w:cs="Courier New"/>
                                <w:b/>
                                <w:bCs/>
                                <w:color w:val="000000"/>
                                <w:sz w:val="52"/>
                              </w:rPr>
                              <w:t>Certificate</w:t>
                            </w:r>
                            <w:bookmarkEnd w:id="7"/>
                            <w:bookmarkEnd w:id="8"/>
                            <w:r w:rsidR="00F33910">
                              <w:rPr>
                                <w:rFonts w:ascii="Monotype Corsiva" w:hAnsi="Monotype Corsiva" w:cs="Courier New"/>
                                <w:b/>
                                <w:bCs/>
                                <w:color w:val="000000"/>
                                <w:sz w:val="52"/>
                              </w:rPr>
                              <w:t xml:space="preserve"> </w:t>
                            </w:r>
                          </w:p>
                          <w:p w14:paraId="3C9616DB" w14:textId="77777777" w:rsidR="009C364F" w:rsidRPr="00F33910" w:rsidRDefault="00F33910" w:rsidP="00520806">
                            <w:pPr>
                              <w:pStyle w:val="Footer"/>
                              <w:jc w:val="center"/>
                              <w:rPr>
                                <w:rFonts w:asciiTheme="minorHAnsi" w:hAnsiTheme="minorHAnsi"/>
                                <w:color w:val="FF0000"/>
                              </w:rPr>
                            </w:pPr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</w:rPr>
                              <w:t>&lt;One per student&gt;</w:t>
                            </w:r>
                          </w:p>
                          <w:p w14:paraId="64F79E02" w14:textId="67BA34A1" w:rsidR="00C26ECC" w:rsidRPr="0054475F" w:rsidRDefault="00C26ECC" w:rsidP="00CD7F7D">
                            <w:pPr>
                              <w:rPr>
                                <w:rFonts w:ascii="Monotype Corsiva" w:hAnsi="Monotype Corsiva" w:cs="Courier New"/>
                                <w:bCs/>
                                <w:color w:val="000000"/>
                                <w:sz w:val="32"/>
                                <w:u w:val="single"/>
                              </w:rPr>
                            </w:pP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This is to certify that the </w:t>
                            </w:r>
                            <w:r w:rsidR="001E7814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Seminar</w:t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titled “</w:t>
                            </w:r>
                            <w:r w:rsidR="007C2D40" w:rsidRP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>Design and Development of Electric Power Assisted Steering for a Sedan</w:t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” is a </w:t>
                            </w:r>
                            <w:proofErr w:type="spellStart"/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bonafide</w:t>
                            </w:r>
                            <w:proofErr w:type="spellEnd"/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work carried</w:t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out </w:t>
                            </w:r>
                            <w:r w:rsid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in the </w:t>
                            </w:r>
                            <w:r w:rsidR="008D3183" w:rsidRPr="00EC572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>Department of</w:t>
                            </w:r>
                            <w:r w:rsidR="000F27E6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>Computer Science</w:t>
                            </w:r>
                            <w:r w:rsidR="008D3183" w:rsidRP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="008D3183" w:rsidRP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>Engineering</w:t>
                            </w:r>
                            <w:r w:rsidR="00F7101B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by </w:t>
                            </w:r>
                            <w:r w:rsid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Mr./</w:t>
                            </w:r>
                            <w:proofErr w:type="spellStart"/>
                            <w:r w:rsid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Ms.</w:t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___________________</w:t>
                            </w:r>
                            <w:r w:rsid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_bearing</w:t>
                            </w:r>
                            <w:proofErr w:type="spellEnd"/>
                            <w:r w:rsid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Reg. No. __________________ </w:t>
                            </w:r>
                            <w:proofErr w:type="gramStart"/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in</w:t>
                            </w:r>
                            <w:proofErr w:type="gramEnd"/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partial fulfilment of requirements </w:t>
                            </w:r>
                            <w:r w:rsidRP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of </w:t>
                            </w:r>
                            <w:r w:rsidR="008F0CF2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>the Course curriculum of 7</w:t>
                            </w:r>
                            <w:r w:rsidR="008F0CF2" w:rsidRPr="008F0CF2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F0CF2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F0CF2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>Sem</w:t>
                            </w:r>
                            <w:proofErr w:type="spellEnd"/>
                            <w:r w:rsidR="007C2D40" w:rsidRP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3910" w:rsidRP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>Computer Science</w:t>
                            </w:r>
                            <w:r w:rsidR="007C2D40" w:rsidRP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="007C2D40" w:rsidRP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>Engineering</w:t>
                            </w:r>
                            <w:r w:rsidR="00F7101B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of </w:t>
                            </w:r>
                            <w:proofErr w:type="spellStart"/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Ramaiah</w:t>
                            </w:r>
                            <w:proofErr w:type="spellEnd"/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University of Applied Sciences.</w:t>
                            </w:r>
                          </w:p>
                          <w:p w14:paraId="0A759363" w14:textId="77777777" w:rsidR="009C364F" w:rsidRDefault="009C364F" w:rsidP="00A707E8">
                            <w:pPr>
                              <w:pStyle w:val="Footer"/>
                              <w:rPr>
                                <w:rFonts w:ascii="Monotype Corsiva" w:hAnsi="Monotype Corsiva" w:cs="Courier New"/>
                                <w:bCs/>
                                <w:color w:val="000000"/>
                                <w:sz w:val="32"/>
                              </w:rPr>
                            </w:pPr>
                          </w:p>
                          <w:p w14:paraId="5BA3FC94" w14:textId="5BD8FC26" w:rsidR="009C364F" w:rsidRPr="00CD7F7D" w:rsidRDefault="001E7814" w:rsidP="00A707E8">
                            <w:pPr>
                              <w:pStyle w:val="Footer"/>
                              <w:jc w:val="center"/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Jan/Feb</w:t>
                            </w:r>
                            <w:r w:rsidR="00C26ECC" w:rsidRPr="00CD7F7D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2021</w:t>
                            </w:r>
                          </w:p>
                          <w:p w14:paraId="3D1D9BC6" w14:textId="77777777" w:rsidR="009C364F" w:rsidRPr="00CD7F7D" w:rsidRDefault="009C364F" w:rsidP="00A707E8">
                            <w:pPr>
                              <w:pStyle w:val="Footer"/>
                              <w:jc w:val="center"/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7939D6D" w14:textId="6B6446E3" w:rsidR="008F0CF2" w:rsidRDefault="008F0CF2" w:rsidP="008F0CF2">
                            <w:pPr>
                              <w:pStyle w:val="Footer"/>
                              <w:spacing w:line="276" w:lineRule="auto"/>
                              <w:jc w:val="left"/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(Name of Mentor)</w:t>
                            </w:r>
                          </w:p>
                          <w:p w14:paraId="6801D78E" w14:textId="77777777" w:rsidR="008F0CF2" w:rsidRDefault="00F33910" w:rsidP="008F0CF2">
                            <w:pPr>
                              <w:pStyle w:val="Footer"/>
                              <w:spacing w:line="276" w:lineRule="auto"/>
                              <w:jc w:val="left"/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Designation</w:t>
                            </w:r>
                            <w:r w:rsidR="009C364F" w:rsidRPr="00CD7F7D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84D93F8" w14:textId="77777777" w:rsidR="008F0CF2" w:rsidRDefault="008F0CF2" w:rsidP="008F0CF2">
                            <w:pPr>
                              <w:pStyle w:val="Footer"/>
                              <w:spacing w:line="276" w:lineRule="auto"/>
                              <w:jc w:val="left"/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Place:</w:t>
                            </w:r>
                          </w:p>
                          <w:p w14:paraId="440A0AA4" w14:textId="504702E7" w:rsidR="008F0CF2" w:rsidRDefault="008F0CF2" w:rsidP="008F0CF2">
                            <w:pPr>
                              <w:pStyle w:val="Footer"/>
                              <w:spacing w:line="276" w:lineRule="auto"/>
                              <w:jc w:val="left"/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43A6F6A8" w14:textId="533290FF" w:rsidR="009C364F" w:rsidRPr="00CD7F7D" w:rsidRDefault="009C364F" w:rsidP="008F0CF2">
                            <w:pPr>
                              <w:pStyle w:val="Footer"/>
                              <w:spacing w:line="276" w:lineRule="auto"/>
                              <w:jc w:val="left"/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D7F7D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8F0CF2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8F0CF2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ab/>
                            </w:r>
                            <w:r w:rsidR="008F0CF2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ab/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7515BBA" w14:textId="77777777" w:rsidR="009C364F" w:rsidRPr="00CD7F7D" w:rsidRDefault="009C364F" w:rsidP="00CD7F7D">
                            <w:pPr>
                              <w:pStyle w:val="Footer"/>
                              <w:spacing w:line="276" w:lineRule="auto"/>
                              <w:jc w:val="center"/>
                              <w:rPr>
                                <w:rFonts w:asciiTheme="minorHAnsi" w:hAnsiTheme="minorHAnsi" w:cs="Courier New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738E077" w14:textId="77777777" w:rsidR="00CD7F7D" w:rsidRPr="00CD7F7D" w:rsidRDefault="00CD7F7D" w:rsidP="00CD7F7D">
                            <w:pPr>
                              <w:pStyle w:val="Footer"/>
                              <w:spacing w:line="276" w:lineRule="auto"/>
                              <w:jc w:val="center"/>
                              <w:rPr>
                                <w:rFonts w:asciiTheme="minorHAnsi" w:hAnsiTheme="minorHAnsi" w:cs="Courier New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C07EC4E" w14:textId="77777777" w:rsidR="009C364F" w:rsidRPr="00CD7F7D" w:rsidRDefault="009C364F" w:rsidP="00A707E8">
                            <w:pPr>
                              <w:pStyle w:val="Footer"/>
                              <w:rPr>
                                <w:rFonts w:asciiTheme="minorHAnsi" w:hAnsiTheme="minorHAnsi" w:cs="Courier New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7013338" w14:textId="77777777" w:rsidR="009C364F" w:rsidRPr="00F33910" w:rsidRDefault="00F6613B" w:rsidP="006B0CF4">
                            <w:pPr>
                              <w:pStyle w:val="Footer"/>
                              <w:spacing w:line="276" w:lineRule="auto"/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Raghavendra V. Kulkarni</w:t>
                            </w:r>
                            <w:r w:rsidR="009C364F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M. </w:t>
                            </w:r>
                            <w:proofErr w:type="spellStart"/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Arulanantham</w:t>
                            </w:r>
                            <w:proofErr w:type="spellEnd"/>
                          </w:p>
                          <w:p w14:paraId="1416BEBE" w14:textId="77777777" w:rsidR="009C364F" w:rsidRPr="00F33910" w:rsidRDefault="00F6613B" w:rsidP="00F33910">
                            <w:pPr>
                              <w:pStyle w:val="Footer"/>
                              <w:spacing w:line="276" w:lineRule="auto"/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Professor and </w:t>
                            </w:r>
                            <w:r w:rsidR="00C26ECC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Head – Dept. of </w:t>
                            </w:r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CS</w:t>
                            </w:r>
                            <w:r w:rsidR="009C364F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F33910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F33910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Professor and </w:t>
                            </w:r>
                            <w:r w:rsidR="009C364F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Dean-FE</w:t>
                            </w:r>
                            <w:r w:rsidR="00F33910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  <w:p w14:paraId="47A038DE" w14:textId="77777777" w:rsidR="009C364F" w:rsidRDefault="009C364F" w:rsidP="00520806">
                            <w:pPr>
                              <w:pStyle w:val="Footer"/>
                              <w:rPr>
                                <w:rFonts w:ascii="Monotype Corsiva" w:hAnsi="Monotype Corsiva" w:cs="Courier New"/>
                                <w:color w:val="000000"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rFonts w:ascii="Monotype Corsiva" w:hAnsi="Monotype Corsiva" w:cs="Courier New"/>
                                <w:color w:val="000000"/>
                                <w:sz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 w:cs="Courier New"/>
                                <w:color w:val="000000"/>
                                <w:sz w:val="28"/>
                                <w:lang w:val="fr-FR"/>
                              </w:rPr>
                              <w:tab/>
                            </w:r>
                          </w:p>
                          <w:p w14:paraId="68B27F2D" w14:textId="77777777" w:rsidR="009C364F" w:rsidRPr="004008F9" w:rsidRDefault="009C364F" w:rsidP="00520806">
                            <w:pPr>
                              <w:pStyle w:val="Footer"/>
                              <w:jc w:val="left"/>
                              <w:rPr>
                                <w:color w:val="000000"/>
                              </w:rPr>
                            </w:pPr>
                            <w:r w:rsidRPr="004008F9">
                              <w:rPr>
                                <w:color w:val="000000"/>
                              </w:rPr>
                              <w:tab/>
                            </w:r>
                            <w:r w:rsidRPr="004008F9"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22C5DC15" w14:textId="77777777" w:rsidR="009C364F" w:rsidRDefault="009C364F" w:rsidP="00520806">
                            <w:pPr>
                              <w:rPr>
                                <w:sz w:val="14"/>
                                <w:lang w:val="fr-FR"/>
                              </w:rPr>
                            </w:pPr>
                          </w:p>
                          <w:p w14:paraId="1B98D956" w14:textId="77777777" w:rsidR="009C364F" w:rsidRDefault="009C36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76CE1" id="Rectangle 13" o:spid="_x0000_s1026" style="position:absolute;left:0;text-align:left;margin-left:0;margin-top:-28.35pt;width:368.75pt;height:576.65pt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" strokeweight="6pt">
                <v:stroke linestyle="thickBetweenThin"/>
                <v:textbox>
                  <w:txbxContent>
                    <w:p w14:paraId="5F9D7093" w14:textId="77777777" w:rsidR="009C364F" w:rsidRPr="00CD7F7D" w:rsidRDefault="009C364F" w:rsidP="00520806">
                      <w:pPr>
                        <w:pStyle w:val="Heading2"/>
                        <w:spacing w:line="240" w:lineRule="auto"/>
                        <w:jc w:val="center"/>
                        <w:rPr>
                          <w:rFonts w:asciiTheme="minorHAnsi" w:hAnsiTheme="minorHAnsi"/>
                          <w:caps/>
                          <w:color w:val="000000"/>
                          <w:sz w:val="32"/>
                          <w:szCs w:val="32"/>
                        </w:rPr>
                      </w:pPr>
                      <w:r w:rsidRPr="00CD7F7D">
                        <w:rPr>
                          <w:rFonts w:asciiTheme="minorHAnsi" w:hAnsiTheme="minorHAnsi"/>
                          <w:caps/>
                          <w:color w:val="000000"/>
                          <w:sz w:val="32"/>
                          <w:szCs w:val="32"/>
                        </w:rPr>
                        <w:t xml:space="preserve">Faculty of </w:t>
                      </w:r>
                      <w:r w:rsidRPr="00CD7F7D">
                        <w:rPr>
                          <w:rFonts w:asciiTheme="minorHAnsi" w:hAnsiTheme="minorHAnsi"/>
                          <w:caps/>
                          <w:color w:val="FF0000"/>
                          <w:sz w:val="32"/>
                          <w:szCs w:val="32"/>
                        </w:rPr>
                        <w:t>engineering and technology</w:t>
                      </w:r>
                    </w:p>
                    <w:p w14:paraId="35F4AE64" w14:textId="77777777" w:rsidR="009C364F" w:rsidRPr="0054475F" w:rsidRDefault="009C364F" w:rsidP="0054475F"/>
                    <w:p w14:paraId="06D2F6E4" w14:textId="77777777" w:rsidR="009C364F" w:rsidRDefault="009C364F" w:rsidP="00520806">
                      <w:pPr>
                        <w:pStyle w:val="BodyText2"/>
                        <w:jc w:val="center"/>
                        <w:rPr>
                          <w:rFonts w:ascii="Arial Rounded MT Bold" w:hAnsi="Arial Rounded MT Bold" w:cs="Courier New"/>
                          <w:color w:val="000000"/>
                          <w:sz w:val="22"/>
                        </w:rPr>
                      </w:pPr>
                      <w:r w:rsidRPr="00731F01">
                        <w:rPr>
                          <w:rFonts w:ascii="Arial Rounded MT Bold" w:hAnsi="Arial Rounded MT Bold" w:cs="Courier New"/>
                          <w:noProof/>
                          <w:color w:val="000000"/>
                          <w:sz w:val="22"/>
                          <w:lang w:val="en-US"/>
                        </w:rPr>
                        <w:drawing>
                          <wp:inline distT="0" distB="0" distL="0" distR="0" wp14:anchorId="049A1A98" wp14:editId="26FAE67A">
                            <wp:extent cx="871387" cy="923907"/>
                            <wp:effectExtent l="0" t="0" r="0" b="0"/>
                            <wp:docPr id="10" name="Picture 10" descr="C:\Users\usha\Desktop\imag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usha\Desktop\imag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5832" cy="971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564405" w14:textId="77777777" w:rsidR="009C364F" w:rsidRDefault="009C364F" w:rsidP="00520806">
                      <w:pPr>
                        <w:pStyle w:val="Footer"/>
                        <w:jc w:val="center"/>
                        <w:rPr>
                          <w:sz w:val="10"/>
                        </w:rPr>
                      </w:pPr>
                    </w:p>
                    <w:p w14:paraId="167C60B1" w14:textId="77777777" w:rsidR="00F33910" w:rsidRDefault="009C364F" w:rsidP="00520806">
                      <w:pPr>
                        <w:pStyle w:val="Footer"/>
                        <w:jc w:val="center"/>
                        <w:rPr>
                          <w:rFonts w:ascii="Monotype Corsiva" w:hAnsi="Monotype Corsiva" w:cs="Courier New"/>
                          <w:b/>
                          <w:bCs/>
                          <w:color w:val="000000"/>
                          <w:sz w:val="52"/>
                        </w:rPr>
                      </w:pPr>
                      <w:bookmarkStart w:id="9" w:name="_Toc18079255"/>
                      <w:bookmarkStart w:id="10" w:name="_Toc19177065"/>
                      <w:r>
                        <w:rPr>
                          <w:rFonts w:ascii="Monotype Corsiva" w:hAnsi="Monotype Corsiva" w:cs="Courier New"/>
                          <w:b/>
                          <w:bCs/>
                          <w:color w:val="000000"/>
                          <w:sz w:val="52"/>
                        </w:rPr>
                        <w:t>Certificate</w:t>
                      </w:r>
                      <w:bookmarkEnd w:id="9"/>
                      <w:bookmarkEnd w:id="10"/>
                      <w:r w:rsidR="00F33910">
                        <w:rPr>
                          <w:rFonts w:ascii="Monotype Corsiva" w:hAnsi="Monotype Corsiva" w:cs="Courier New"/>
                          <w:b/>
                          <w:bCs/>
                          <w:color w:val="000000"/>
                          <w:sz w:val="52"/>
                        </w:rPr>
                        <w:t xml:space="preserve"> </w:t>
                      </w:r>
                    </w:p>
                    <w:p w14:paraId="3C9616DB" w14:textId="77777777" w:rsidR="009C364F" w:rsidRPr="00F33910" w:rsidRDefault="00F33910" w:rsidP="00520806">
                      <w:pPr>
                        <w:pStyle w:val="Footer"/>
                        <w:jc w:val="center"/>
                        <w:rPr>
                          <w:rFonts w:asciiTheme="minorHAnsi" w:hAnsiTheme="minorHAnsi"/>
                          <w:color w:val="FF0000"/>
                        </w:rPr>
                      </w:pPr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</w:rPr>
                        <w:t>&lt;One per student&gt;</w:t>
                      </w:r>
                    </w:p>
                    <w:p w14:paraId="64F79E02" w14:textId="67BA34A1" w:rsidR="00C26ECC" w:rsidRPr="0054475F" w:rsidRDefault="00C26ECC" w:rsidP="00CD7F7D">
                      <w:pPr>
                        <w:rPr>
                          <w:rFonts w:ascii="Monotype Corsiva" w:hAnsi="Monotype Corsiva" w:cs="Courier New"/>
                          <w:bCs/>
                          <w:color w:val="000000"/>
                          <w:sz w:val="32"/>
                          <w:u w:val="single"/>
                        </w:rPr>
                      </w:pP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This is to certify that the </w:t>
                      </w:r>
                      <w:r w:rsidR="001E7814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Seminar</w:t>
                      </w: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 titled “</w:t>
                      </w:r>
                      <w:r w:rsidR="007C2D40" w:rsidRPr="008D3183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>Design and Development of Electric Power Assisted Steering for a Sedan</w:t>
                      </w: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” is a </w:t>
                      </w:r>
                      <w:proofErr w:type="spellStart"/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bonafide</w:t>
                      </w:r>
                      <w:proofErr w:type="spellEnd"/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8D3183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work carried</w:t>
                      </w: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 out </w:t>
                      </w:r>
                      <w:r w:rsidR="008D3183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in the </w:t>
                      </w:r>
                      <w:r w:rsidR="008D3183" w:rsidRPr="00EC572D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>Department of</w:t>
                      </w:r>
                      <w:r w:rsidR="000F27E6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F33910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>Computer Science</w:t>
                      </w:r>
                      <w:r w:rsidR="008D3183" w:rsidRPr="008D3183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F33910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 xml:space="preserve">and </w:t>
                      </w:r>
                      <w:r w:rsidR="008D3183" w:rsidRPr="008D3183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>Engineering</w:t>
                      </w:r>
                      <w:r w:rsidR="00F7101B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by </w:t>
                      </w:r>
                      <w:r w:rsidR="008D3183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Mr./</w:t>
                      </w:r>
                      <w:proofErr w:type="spellStart"/>
                      <w:r w:rsidR="008D3183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Ms.</w:t>
                      </w: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___________________</w:t>
                      </w:r>
                      <w:r w:rsidR="008D3183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_bearing</w:t>
                      </w:r>
                      <w:proofErr w:type="spellEnd"/>
                      <w:r w:rsidR="008D3183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 Reg. No. __________________ </w:t>
                      </w:r>
                      <w:proofErr w:type="gramStart"/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in</w:t>
                      </w:r>
                      <w:proofErr w:type="gramEnd"/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 partial fulfilment of requirements </w:t>
                      </w:r>
                      <w:r w:rsidRPr="00F33910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 xml:space="preserve">of </w:t>
                      </w:r>
                      <w:r w:rsidR="008F0CF2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>the Course curriculum of 7</w:t>
                      </w:r>
                      <w:r w:rsidR="008F0CF2" w:rsidRPr="008F0CF2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F0CF2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F0CF2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>Sem</w:t>
                      </w:r>
                      <w:proofErr w:type="spellEnd"/>
                      <w:r w:rsidR="007C2D40" w:rsidRPr="00F33910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F33910" w:rsidRPr="00F33910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>Computer Science</w:t>
                      </w:r>
                      <w:r w:rsidR="007C2D40" w:rsidRPr="00F33910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F33910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 xml:space="preserve">and </w:t>
                      </w:r>
                      <w:r w:rsidR="007C2D40" w:rsidRPr="00F33910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>Engineering</w:t>
                      </w:r>
                      <w:r w:rsidR="00F7101B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of </w:t>
                      </w:r>
                      <w:proofErr w:type="spellStart"/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Ramaiah</w:t>
                      </w:r>
                      <w:proofErr w:type="spellEnd"/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 University of Applied Sciences.</w:t>
                      </w:r>
                    </w:p>
                    <w:p w14:paraId="0A759363" w14:textId="77777777" w:rsidR="009C364F" w:rsidRDefault="009C364F" w:rsidP="00A707E8">
                      <w:pPr>
                        <w:pStyle w:val="Footer"/>
                        <w:rPr>
                          <w:rFonts w:ascii="Monotype Corsiva" w:hAnsi="Monotype Corsiva" w:cs="Courier New"/>
                          <w:bCs/>
                          <w:color w:val="000000"/>
                          <w:sz w:val="32"/>
                        </w:rPr>
                      </w:pPr>
                    </w:p>
                    <w:p w14:paraId="5BA3FC94" w14:textId="5BD8FC26" w:rsidR="009C364F" w:rsidRPr="00CD7F7D" w:rsidRDefault="001E7814" w:rsidP="00A707E8">
                      <w:pPr>
                        <w:pStyle w:val="Footer"/>
                        <w:jc w:val="center"/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>Jan/Feb</w:t>
                      </w:r>
                      <w:r w:rsidR="00C26ECC" w:rsidRPr="00CD7F7D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>2021</w:t>
                      </w:r>
                    </w:p>
                    <w:p w14:paraId="3D1D9BC6" w14:textId="77777777" w:rsidR="009C364F" w:rsidRPr="00CD7F7D" w:rsidRDefault="009C364F" w:rsidP="00A707E8">
                      <w:pPr>
                        <w:pStyle w:val="Footer"/>
                        <w:jc w:val="center"/>
                        <w:rPr>
                          <w:rFonts w:asciiTheme="minorHAnsi" w:hAnsiTheme="minorHAnsi" w:cs="Courier New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14:paraId="67939D6D" w14:textId="6B6446E3" w:rsidR="008F0CF2" w:rsidRDefault="008F0CF2" w:rsidP="008F0CF2">
                      <w:pPr>
                        <w:pStyle w:val="Footer"/>
                        <w:spacing w:line="276" w:lineRule="auto"/>
                        <w:jc w:val="left"/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>(Name of Mentor)</w:t>
                      </w:r>
                    </w:p>
                    <w:p w14:paraId="6801D78E" w14:textId="77777777" w:rsidR="008F0CF2" w:rsidRDefault="00F33910" w:rsidP="008F0CF2">
                      <w:pPr>
                        <w:pStyle w:val="Footer"/>
                        <w:spacing w:line="276" w:lineRule="auto"/>
                        <w:jc w:val="left"/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>Designation</w:t>
                      </w:r>
                      <w:r w:rsidR="009C364F" w:rsidRPr="00CD7F7D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84D93F8" w14:textId="77777777" w:rsidR="008F0CF2" w:rsidRDefault="008F0CF2" w:rsidP="008F0CF2">
                      <w:pPr>
                        <w:pStyle w:val="Footer"/>
                        <w:spacing w:line="276" w:lineRule="auto"/>
                        <w:jc w:val="left"/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>Place:</w:t>
                      </w:r>
                    </w:p>
                    <w:p w14:paraId="440A0AA4" w14:textId="504702E7" w:rsidR="008F0CF2" w:rsidRDefault="008F0CF2" w:rsidP="008F0CF2">
                      <w:pPr>
                        <w:pStyle w:val="Footer"/>
                        <w:spacing w:line="276" w:lineRule="auto"/>
                        <w:jc w:val="left"/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>Date:</w:t>
                      </w:r>
                    </w:p>
                    <w:p w14:paraId="43A6F6A8" w14:textId="533290FF" w:rsidR="009C364F" w:rsidRPr="00CD7F7D" w:rsidRDefault="009C364F" w:rsidP="008F0CF2">
                      <w:pPr>
                        <w:pStyle w:val="Footer"/>
                        <w:spacing w:line="276" w:lineRule="auto"/>
                        <w:jc w:val="left"/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D7F7D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  <w:r w:rsidR="008F0CF2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  <w:r w:rsidR="008F0CF2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ab/>
                      </w:r>
                      <w:r w:rsidR="008F0CF2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ab/>
                      </w:r>
                      <w:r w:rsidRPr="00CD7F7D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ab/>
                      </w:r>
                    </w:p>
                    <w:p w14:paraId="77515BBA" w14:textId="77777777" w:rsidR="009C364F" w:rsidRPr="00CD7F7D" w:rsidRDefault="009C364F" w:rsidP="00CD7F7D">
                      <w:pPr>
                        <w:pStyle w:val="Footer"/>
                        <w:spacing w:line="276" w:lineRule="auto"/>
                        <w:jc w:val="center"/>
                        <w:rPr>
                          <w:rFonts w:asciiTheme="minorHAnsi" w:hAnsiTheme="minorHAnsi" w:cs="Courier New"/>
                          <w:color w:val="000000"/>
                          <w:sz w:val="28"/>
                          <w:szCs w:val="28"/>
                        </w:rPr>
                      </w:pPr>
                    </w:p>
                    <w:p w14:paraId="0738E077" w14:textId="77777777" w:rsidR="00CD7F7D" w:rsidRPr="00CD7F7D" w:rsidRDefault="00CD7F7D" w:rsidP="00CD7F7D">
                      <w:pPr>
                        <w:pStyle w:val="Footer"/>
                        <w:spacing w:line="276" w:lineRule="auto"/>
                        <w:jc w:val="center"/>
                        <w:rPr>
                          <w:rFonts w:asciiTheme="minorHAnsi" w:hAnsiTheme="minorHAnsi" w:cs="Courier New"/>
                          <w:color w:val="000000"/>
                          <w:sz w:val="28"/>
                          <w:szCs w:val="28"/>
                        </w:rPr>
                      </w:pPr>
                    </w:p>
                    <w:p w14:paraId="2C07EC4E" w14:textId="77777777" w:rsidR="009C364F" w:rsidRPr="00CD7F7D" w:rsidRDefault="009C364F" w:rsidP="00A707E8">
                      <w:pPr>
                        <w:pStyle w:val="Footer"/>
                        <w:rPr>
                          <w:rFonts w:asciiTheme="minorHAnsi" w:hAnsiTheme="minorHAnsi" w:cs="Courier New"/>
                          <w:color w:val="000000"/>
                          <w:sz w:val="28"/>
                          <w:szCs w:val="28"/>
                        </w:rPr>
                      </w:pPr>
                    </w:p>
                    <w:p w14:paraId="47013338" w14:textId="77777777" w:rsidR="009C364F" w:rsidRPr="00F33910" w:rsidRDefault="00F6613B" w:rsidP="006B0CF4">
                      <w:pPr>
                        <w:pStyle w:val="Footer"/>
                        <w:spacing w:line="276" w:lineRule="auto"/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Dr.</w:t>
                      </w:r>
                      <w:proofErr w:type="spellEnd"/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 xml:space="preserve"> Raghavendra V. Kulkarni</w:t>
                      </w:r>
                      <w:r w:rsidR="009C364F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Dr.</w:t>
                      </w:r>
                      <w:proofErr w:type="spellEnd"/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 xml:space="preserve"> M. </w:t>
                      </w:r>
                      <w:proofErr w:type="spellStart"/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Arulanantham</w:t>
                      </w:r>
                      <w:proofErr w:type="spellEnd"/>
                    </w:p>
                    <w:p w14:paraId="1416BEBE" w14:textId="77777777" w:rsidR="009C364F" w:rsidRPr="00F33910" w:rsidRDefault="00F6613B" w:rsidP="00F33910">
                      <w:pPr>
                        <w:pStyle w:val="Footer"/>
                        <w:spacing w:line="276" w:lineRule="auto"/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 xml:space="preserve">Professor and </w:t>
                      </w:r>
                      <w:r w:rsidR="00C26ECC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 xml:space="preserve">Head – Dept. of </w:t>
                      </w:r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CS</w:t>
                      </w:r>
                      <w:r w:rsidR="009C364F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="00F33910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F33910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 xml:space="preserve">Professor and </w:t>
                      </w:r>
                      <w:r w:rsidR="009C364F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Dean-FE</w:t>
                      </w:r>
                      <w:r w:rsidR="00F33910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</w:p>
                    <w:p w14:paraId="47A038DE" w14:textId="77777777" w:rsidR="009C364F" w:rsidRDefault="009C364F" w:rsidP="00520806">
                      <w:pPr>
                        <w:pStyle w:val="Footer"/>
                        <w:rPr>
                          <w:rFonts w:ascii="Monotype Corsiva" w:hAnsi="Monotype Corsiva" w:cs="Courier New"/>
                          <w:color w:val="000000"/>
                          <w:sz w:val="28"/>
                          <w:lang w:val="fr-FR"/>
                        </w:rPr>
                      </w:pPr>
                      <w:r>
                        <w:rPr>
                          <w:rFonts w:ascii="Monotype Corsiva" w:hAnsi="Monotype Corsiva" w:cs="Courier New"/>
                          <w:color w:val="000000"/>
                          <w:sz w:val="28"/>
                          <w:lang w:val="fr-FR"/>
                        </w:rPr>
                        <w:tab/>
                      </w:r>
                      <w:r>
                        <w:rPr>
                          <w:rFonts w:ascii="Monotype Corsiva" w:hAnsi="Monotype Corsiva" w:cs="Courier New"/>
                          <w:color w:val="000000"/>
                          <w:sz w:val="28"/>
                          <w:lang w:val="fr-FR"/>
                        </w:rPr>
                        <w:tab/>
                      </w:r>
                    </w:p>
                    <w:p w14:paraId="68B27F2D" w14:textId="77777777" w:rsidR="009C364F" w:rsidRPr="004008F9" w:rsidRDefault="009C364F" w:rsidP="00520806">
                      <w:pPr>
                        <w:pStyle w:val="Footer"/>
                        <w:jc w:val="left"/>
                        <w:rPr>
                          <w:color w:val="000000"/>
                        </w:rPr>
                      </w:pPr>
                      <w:r w:rsidRPr="004008F9">
                        <w:rPr>
                          <w:color w:val="000000"/>
                        </w:rPr>
                        <w:tab/>
                      </w:r>
                      <w:r w:rsidRPr="004008F9">
                        <w:rPr>
                          <w:color w:val="000000"/>
                        </w:rPr>
                        <w:tab/>
                      </w:r>
                    </w:p>
                    <w:p w14:paraId="22C5DC15" w14:textId="77777777" w:rsidR="009C364F" w:rsidRDefault="009C364F" w:rsidP="00520806">
                      <w:pPr>
                        <w:rPr>
                          <w:sz w:val="14"/>
                          <w:lang w:val="fr-FR"/>
                        </w:rPr>
                      </w:pPr>
                    </w:p>
                    <w:p w14:paraId="1B98D956" w14:textId="77777777" w:rsidR="009C364F" w:rsidRDefault="009C364F"/>
                  </w:txbxContent>
                </v:textbox>
                <w10:wrap anchorx="margin"/>
              </v:rect>
            </w:pict>
          </mc:Fallback>
        </mc:AlternateContent>
      </w:r>
    </w:p>
    <w:p w14:paraId="1E95EECF" w14:textId="7E04CED3" w:rsidR="002E327C" w:rsidRPr="00F7101B" w:rsidRDefault="008D664E" w:rsidP="000925AE">
      <w:pPr>
        <w:pStyle w:val="Heading1"/>
      </w:pPr>
      <w:bookmarkStart w:id="9" w:name="_Toc84245656"/>
      <w:bookmarkEnd w:id="2"/>
      <w:bookmarkEnd w:id="3"/>
      <w:bookmarkEnd w:id="4"/>
      <w:bookmarkEnd w:id="5"/>
      <w:bookmarkEnd w:id="6"/>
      <w:r w:rsidRPr="00F7101B">
        <w:rPr>
          <w:color w:val="FF0000"/>
          <w:sz w:val="24"/>
        </w:rPr>
        <w:lastRenderedPageBreak/>
        <w:t>&lt;Heading-1: Calibri, 16</w:t>
      </w:r>
      <w:r w:rsidR="00317E39" w:rsidRPr="00F7101B">
        <w:rPr>
          <w:color w:val="FF0000"/>
          <w:sz w:val="24"/>
        </w:rPr>
        <w:t>&gt;</w:t>
      </w:r>
      <w:r w:rsidR="002E327C" w:rsidRPr="00F7101B">
        <w:t>Acknowledgement</w:t>
      </w:r>
      <w:bookmarkEnd w:id="9"/>
      <w:r w:rsidR="003813A0" w:rsidRPr="00F7101B">
        <w:t>s</w:t>
      </w:r>
    </w:p>
    <w:p w14:paraId="78F74AC5" w14:textId="77777777" w:rsidR="00F407ED" w:rsidRPr="00F7101B" w:rsidRDefault="00F407ED">
      <w:pPr>
        <w:rPr>
          <w:rFonts w:asciiTheme="minorHAnsi" w:hAnsiTheme="minorHAnsi"/>
          <w:b/>
        </w:rPr>
      </w:pPr>
    </w:p>
    <w:p w14:paraId="41FC6406" w14:textId="197F7382" w:rsidR="008D664E" w:rsidRPr="00F7101B" w:rsidRDefault="008D664E" w:rsidP="008D664E">
      <w:pPr>
        <w:pStyle w:val="ListParagraph"/>
        <w:numPr>
          <w:ilvl w:val="0"/>
          <w:numId w:val="1"/>
        </w:numPr>
        <w:tabs>
          <w:tab w:val="clear" w:pos="720"/>
          <w:tab w:val="num" w:pos="1530"/>
        </w:tabs>
        <w:ind w:left="1530"/>
        <w:rPr>
          <w:rFonts w:asciiTheme="minorHAnsi" w:hAnsiTheme="minorHAnsi"/>
        </w:rPr>
      </w:pPr>
      <w:bookmarkStart w:id="10" w:name="_Toc72174194"/>
      <w:bookmarkStart w:id="11" w:name="_Toc72235756"/>
      <w:bookmarkStart w:id="12" w:name="_Toc76587737"/>
      <w:bookmarkStart w:id="13" w:name="_Toc77542518"/>
      <w:bookmarkStart w:id="14" w:name="_Toc84245657"/>
      <w:r w:rsidRPr="00F7101B">
        <w:rPr>
          <w:rFonts w:asciiTheme="minorHAnsi" w:hAnsiTheme="minorHAnsi"/>
        </w:rPr>
        <w:t>Acknowledge your academic supervisor</w:t>
      </w:r>
    </w:p>
    <w:p w14:paraId="0A9608C8" w14:textId="0C67C1FF" w:rsidR="008D664E" w:rsidRPr="00F7101B" w:rsidRDefault="008D664E" w:rsidP="008D664E">
      <w:pPr>
        <w:numPr>
          <w:ilvl w:val="0"/>
          <w:numId w:val="1"/>
        </w:numPr>
        <w:tabs>
          <w:tab w:val="clear" w:pos="720"/>
          <w:tab w:val="num" w:pos="1530"/>
        </w:tabs>
        <w:ind w:left="1530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Acknowledge all those who have helped you directly or indirectly for the successful completion of your </w:t>
      </w:r>
      <w:r w:rsidR="00A046A2">
        <w:rPr>
          <w:rFonts w:asciiTheme="minorHAnsi" w:hAnsiTheme="minorHAnsi"/>
        </w:rPr>
        <w:t>seminar</w:t>
      </w:r>
      <w:r w:rsidRPr="00F7101B">
        <w:rPr>
          <w:rFonts w:asciiTheme="minorHAnsi" w:hAnsiTheme="minorHAnsi"/>
        </w:rPr>
        <w:t xml:space="preserve"> work</w:t>
      </w:r>
    </w:p>
    <w:p w14:paraId="38DBA8E3" w14:textId="77777777" w:rsidR="008D664E" w:rsidRPr="00F7101B" w:rsidRDefault="008D664E" w:rsidP="008D664E">
      <w:pPr>
        <w:numPr>
          <w:ilvl w:val="0"/>
          <w:numId w:val="1"/>
        </w:numPr>
        <w:tabs>
          <w:tab w:val="clear" w:pos="720"/>
          <w:tab w:val="num" w:pos="1530"/>
        </w:tabs>
        <w:ind w:left="1530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Acknowledge to </w:t>
      </w:r>
      <w:proofErr w:type="spellStart"/>
      <w:r w:rsidRPr="00F7101B">
        <w:rPr>
          <w:rFonts w:asciiTheme="minorHAnsi" w:hAnsiTheme="minorHAnsi"/>
        </w:rPr>
        <w:t>HoD</w:t>
      </w:r>
      <w:proofErr w:type="spellEnd"/>
      <w:r w:rsidRPr="00F7101B">
        <w:rPr>
          <w:rFonts w:asciiTheme="minorHAnsi" w:hAnsiTheme="minorHAnsi"/>
        </w:rPr>
        <w:t xml:space="preserve"> and Faculty Dean</w:t>
      </w:r>
    </w:p>
    <w:p w14:paraId="5DEAEA33" w14:textId="77777777" w:rsidR="008D664E" w:rsidRPr="00F7101B" w:rsidRDefault="008D664E" w:rsidP="008D664E">
      <w:pPr>
        <w:numPr>
          <w:ilvl w:val="0"/>
          <w:numId w:val="1"/>
        </w:numPr>
        <w:tabs>
          <w:tab w:val="clear" w:pos="720"/>
          <w:tab w:val="num" w:pos="1530"/>
        </w:tabs>
        <w:ind w:left="1530"/>
        <w:rPr>
          <w:rFonts w:asciiTheme="minorHAnsi" w:hAnsiTheme="minorHAnsi"/>
        </w:rPr>
      </w:pPr>
      <w:r w:rsidRPr="00F7101B">
        <w:rPr>
          <w:rFonts w:asciiTheme="minorHAnsi" w:hAnsiTheme="minorHAnsi"/>
        </w:rPr>
        <w:t>Remember it is an opportunity to express your gratitude to whomever deemed fit</w:t>
      </w:r>
    </w:p>
    <w:p w14:paraId="18278949" w14:textId="77777777" w:rsidR="00317E39" w:rsidRPr="00F7101B" w:rsidRDefault="00317E39" w:rsidP="008D664E">
      <w:pPr>
        <w:jc w:val="left"/>
        <w:rPr>
          <w:rFonts w:asciiTheme="minorHAnsi" w:hAnsiTheme="minorHAnsi"/>
        </w:rPr>
      </w:pPr>
    </w:p>
    <w:p w14:paraId="3FCA786E" w14:textId="77777777" w:rsidR="00317E39" w:rsidRPr="00F7101B" w:rsidRDefault="00317E39" w:rsidP="00317E39">
      <w:pPr>
        <w:jc w:val="center"/>
        <w:rPr>
          <w:rFonts w:asciiTheme="minorHAnsi" w:hAnsiTheme="minorHAnsi"/>
          <w:b/>
          <w:color w:val="FF0000"/>
        </w:rPr>
      </w:pPr>
      <w:r w:rsidRPr="00F7101B">
        <w:rPr>
          <w:rFonts w:asciiTheme="minorHAnsi" w:hAnsiTheme="minorHAnsi"/>
          <w:b/>
          <w:color w:val="FF0000"/>
        </w:rPr>
        <w:t>&lt;Font: Calibri, 12&gt;</w:t>
      </w:r>
    </w:p>
    <w:p w14:paraId="557AF5AB" w14:textId="77777777" w:rsidR="002E327C" w:rsidRPr="00F7101B" w:rsidRDefault="002E327C">
      <w:pPr>
        <w:ind w:left="360"/>
        <w:rPr>
          <w:rFonts w:asciiTheme="minorHAnsi" w:hAnsiTheme="minorHAnsi"/>
        </w:rPr>
      </w:pPr>
    </w:p>
    <w:p w14:paraId="692F7590" w14:textId="77777777" w:rsidR="002E327C" w:rsidRPr="00F7101B" w:rsidRDefault="002E327C">
      <w:pPr>
        <w:pStyle w:val="Heading3"/>
        <w:rPr>
          <w:rFonts w:asciiTheme="minorHAnsi" w:hAnsiTheme="minorHAnsi"/>
        </w:rPr>
      </w:pPr>
      <w:r w:rsidRPr="00F7101B">
        <w:rPr>
          <w:rFonts w:asciiTheme="minorHAnsi" w:hAnsiTheme="minorHAnsi"/>
          <w:highlight w:val="yellow"/>
        </w:rPr>
        <w:t>Length: Not to exceed one page</w:t>
      </w:r>
    </w:p>
    <w:p w14:paraId="5CBE0A59" w14:textId="77777777" w:rsidR="002E327C" w:rsidRPr="00F7101B" w:rsidRDefault="002E327C" w:rsidP="000925AE">
      <w:pPr>
        <w:pStyle w:val="Heading1"/>
      </w:pPr>
      <w:r w:rsidRPr="00F7101B">
        <w:br w:type="page"/>
      </w:r>
      <w:r w:rsidR="008D664E" w:rsidRPr="00F7101B">
        <w:rPr>
          <w:color w:val="FF0000"/>
          <w:sz w:val="24"/>
          <w:szCs w:val="24"/>
        </w:rPr>
        <w:lastRenderedPageBreak/>
        <w:t>&lt;Heading-1: Calibri, 16</w:t>
      </w:r>
      <w:r w:rsidR="00317E39" w:rsidRPr="00F7101B">
        <w:rPr>
          <w:color w:val="FF0000"/>
          <w:sz w:val="24"/>
          <w:szCs w:val="24"/>
        </w:rPr>
        <w:t>&gt;</w:t>
      </w:r>
      <w:bookmarkEnd w:id="10"/>
      <w:bookmarkEnd w:id="11"/>
      <w:bookmarkEnd w:id="12"/>
      <w:bookmarkEnd w:id="13"/>
      <w:bookmarkEnd w:id="14"/>
      <w:r w:rsidR="00703D6C" w:rsidRPr="00F7101B">
        <w:t>Summary</w:t>
      </w:r>
    </w:p>
    <w:p w14:paraId="019FEDE6" w14:textId="77777777" w:rsidR="002E327C" w:rsidRPr="00F7101B" w:rsidRDefault="002E327C">
      <w:pPr>
        <w:rPr>
          <w:rFonts w:asciiTheme="minorHAnsi" w:hAnsiTheme="minorHAnsi"/>
        </w:rPr>
      </w:pPr>
    </w:p>
    <w:p w14:paraId="6F7643CE" w14:textId="77777777" w:rsidR="002E327C" w:rsidRPr="00F7101B" w:rsidRDefault="002E327C">
      <w:pPr>
        <w:rPr>
          <w:rFonts w:asciiTheme="minorHAnsi" w:hAnsiTheme="minorHAnsi"/>
        </w:rPr>
      </w:pPr>
      <w:bookmarkStart w:id="15" w:name="_Toc220743455"/>
      <w:bookmarkStart w:id="16" w:name="_Toc72174195"/>
      <w:bookmarkStart w:id="17" w:name="_Toc72235757"/>
      <w:bookmarkStart w:id="18" w:name="_Toc76587738"/>
      <w:bookmarkStart w:id="19" w:name="_Toc77542519"/>
      <w:bookmarkStart w:id="20" w:name="_Toc77873823"/>
      <w:bookmarkStart w:id="21" w:name="_Toc84245658"/>
    </w:p>
    <w:p w14:paraId="271418F8" w14:textId="77777777" w:rsidR="008D664E" w:rsidRPr="00F7101B" w:rsidRDefault="008D664E" w:rsidP="008D664E">
      <w:pPr>
        <w:pStyle w:val="BodyText2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Complete the </w:t>
      </w:r>
      <w:r w:rsidR="00703D6C" w:rsidRPr="00F7101B">
        <w:rPr>
          <w:rFonts w:asciiTheme="minorHAnsi" w:hAnsiTheme="minorHAnsi"/>
        </w:rPr>
        <w:t>Summary</w:t>
      </w:r>
      <w:r w:rsidRPr="00F7101B">
        <w:rPr>
          <w:rFonts w:asciiTheme="minorHAnsi" w:hAnsiTheme="minorHAnsi"/>
        </w:rPr>
        <w:t xml:space="preserve"> in 3 paragraphs each paragraph not exceeding 80 words (1 page)</w:t>
      </w:r>
    </w:p>
    <w:p w14:paraId="490EAD19" w14:textId="77777777" w:rsidR="008D664E" w:rsidRPr="00F7101B" w:rsidRDefault="008D664E" w:rsidP="008D664E">
      <w:pPr>
        <w:rPr>
          <w:rFonts w:asciiTheme="minorHAnsi" w:hAnsiTheme="minorHAnsi"/>
        </w:rPr>
      </w:pPr>
    </w:p>
    <w:p w14:paraId="53136B1A" w14:textId="77777777" w:rsidR="008D664E" w:rsidRPr="00F7101B" w:rsidRDefault="008D664E" w:rsidP="008D664E">
      <w:pPr>
        <w:pStyle w:val="BodyText2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Paragraph-1: </w:t>
      </w:r>
    </w:p>
    <w:p w14:paraId="2B00A82D" w14:textId="77777777" w:rsidR="008D664E" w:rsidRPr="00F7101B" w:rsidRDefault="008D664E" w:rsidP="008D664E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>You need to bring in</w:t>
      </w:r>
    </w:p>
    <w:p w14:paraId="5340971F" w14:textId="77777777" w:rsidR="008D664E" w:rsidRPr="00F7101B" w:rsidRDefault="008D664E" w:rsidP="008D664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The work you have chosen to do</w:t>
      </w:r>
    </w:p>
    <w:p w14:paraId="6FF252C1" w14:textId="29A169AA" w:rsidR="008D664E" w:rsidRPr="00F7101B" w:rsidRDefault="008D664E" w:rsidP="008D664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Motivation</w:t>
      </w:r>
      <w:r w:rsidR="00703D6C" w:rsidRPr="00F7101B">
        <w:rPr>
          <w:rFonts w:asciiTheme="minorHAnsi" w:hAnsiTheme="minorHAnsi"/>
        </w:rPr>
        <w:t xml:space="preserve"> for selecting </w:t>
      </w:r>
      <w:r w:rsidR="008F0CF2">
        <w:rPr>
          <w:rFonts w:asciiTheme="minorHAnsi" w:hAnsiTheme="minorHAnsi"/>
        </w:rPr>
        <w:t>the Seminar Topic</w:t>
      </w:r>
    </w:p>
    <w:p w14:paraId="3E5DB5CB" w14:textId="77777777" w:rsidR="008D664E" w:rsidRPr="00F7101B" w:rsidRDefault="008D664E" w:rsidP="008D664E">
      <w:pPr>
        <w:pStyle w:val="TOC1"/>
        <w:tabs>
          <w:tab w:val="clear" w:pos="9350"/>
        </w:tabs>
        <w:rPr>
          <w:rFonts w:asciiTheme="minorHAnsi" w:hAnsiTheme="minorHAnsi"/>
          <w:bCs/>
          <w:noProof w:val="0"/>
        </w:rPr>
      </w:pPr>
    </w:p>
    <w:p w14:paraId="2C13F401" w14:textId="77777777" w:rsidR="008D664E" w:rsidRPr="00F7101B" w:rsidRDefault="008D664E" w:rsidP="008D664E">
      <w:pPr>
        <w:rPr>
          <w:rFonts w:asciiTheme="minorHAnsi" w:hAnsiTheme="minorHAnsi"/>
        </w:rPr>
      </w:pPr>
      <w:r w:rsidRPr="00F7101B">
        <w:rPr>
          <w:rFonts w:asciiTheme="minorHAnsi" w:hAnsiTheme="minorHAnsi"/>
          <w:b/>
          <w:bCs/>
        </w:rPr>
        <w:t>Paragraph-2:</w:t>
      </w:r>
    </w:p>
    <w:p w14:paraId="14849A3D" w14:textId="5643FE0D" w:rsidR="008D664E" w:rsidRPr="00F7101B" w:rsidRDefault="008D664E" w:rsidP="008D664E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Scope of the chosen </w:t>
      </w:r>
      <w:r w:rsidR="008F0CF2">
        <w:rPr>
          <w:rFonts w:asciiTheme="minorHAnsi" w:hAnsiTheme="minorHAnsi"/>
        </w:rPr>
        <w:t>Topic</w:t>
      </w:r>
    </w:p>
    <w:p w14:paraId="1B6ADA3F" w14:textId="29394719" w:rsidR="008D664E" w:rsidRDefault="008D664E" w:rsidP="00ED3B7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F0CF2">
        <w:rPr>
          <w:rFonts w:asciiTheme="minorHAnsi" w:hAnsiTheme="minorHAnsi"/>
        </w:rPr>
        <w:t xml:space="preserve">Methods and Methodology </w:t>
      </w:r>
    </w:p>
    <w:p w14:paraId="6D4365A5" w14:textId="77777777" w:rsidR="008D664E" w:rsidRPr="00F7101B" w:rsidRDefault="008D664E" w:rsidP="008D664E">
      <w:pPr>
        <w:pStyle w:val="BodyText2"/>
        <w:rPr>
          <w:rFonts w:asciiTheme="minorHAnsi" w:hAnsiTheme="minorHAnsi"/>
          <w:bCs w:val="0"/>
        </w:rPr>
      </w:pPr>
      <w:r w:rsidRPr="00F7101B">
        <w:rPr>
          <w:rFonts w:asciiTheme="minorHAnsi" w:hAnsiTheme="minorHAnsi"/>
        </w:rPr>
        <w:t>Paragraph-3:</w:t>
      </w:r>
    </w:p>
    <w:p w14:paraId="4D9F6513" w14:textId="5F7F4961" w:rsidR="008D664E" w:rsidRPr="00F7101B" w:rsidRDefault="00703D6C" w:rsidP="008D66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Highlights of the </w:t>
      </w:r>
      <w:r w:rsidR="00A046A2">
        <w:rPr>
          <w:rFonts w:asciiTheme="minorHAnsi" w:hAnsiTheme="minorHAnsi"/>
        </w:rPr>
        <w:t>seminar</w:t>
      </w:r>
      <w:r w:rsidRPr="00F7101B">
        <w:rPr>
          <w:rFonts w:asciiTheme="minorHAnsi" w:hAnsiTheme="minorHAnsi"/>
        </w:rPr>
        <w:t xml:space="preserve"> </w:t>
      </w:r>
      <w:r w:rsidR="00F33910">
        <w:rPr>
          <w:rFonts w:asciiTheme="minorHAnsi" w:hAnsiTheme="minorHAnsi"/>
        </w:rPr>
        <w:t xml:space="preserve">based on analysis </w:t>
      </w:r>
      <w:r w:rsidR="008D664E" w:rsidRPr="00F7101B">
        <w:rPr>
          <w:rFonts w:asciiTheme="minorHAnsi" w:hAnsiTheme="minorHAnsi"/>
        </w:rPr>
        <w:t>and conclusions drawn</w:t>
      </w:r>
    </w:p>
    <w:p w14:paraId="76F566BC" w14:textId="77777777" w:rsidR="002E327C" w:rsidRPr="00F7101B" w:rsidRDefault="002E327C" w:rsidP="00912EF2">
      <w:pPr>
        <w:pStyle w:val="Index1"/>
      </w:pPr>
    </w:p>
    <w:p w14:paraId="3F733C86" w14:textId="77777777" w:rsidR="002E327C" w:rsidRPr="00F7101B" w:rsidRDefault="00317E39" w:rsidP="00912EF2">
      <w:pPr>
        <w:pStyle w:val="Index1"/>
      </w:pPr>
      <w:r w:rsidRPr="00F7101B">
        <w:t>&lt;Font: Calibri, 12&gt;</w:t>
      </w:r>
    </w:p>
    <w:p w14:paraId="42E5AED4" w14:textId="77777777" w:rsidR="00317E39" w:rsidRPr="00F7101B" w:rsidRDefault="00317E39" w:rsidP="00317E39">
      <w:pPr>
        <w:rPr>
          <w:rFonts w:asciiTheme="minorHAnsi" w:hAnsiTheme="minorHAnsi"/>
        </w:rPr>
      </w:pPr>
    </w:p>
    <w:p w14:paraId="0070E62B" w14:textId="77777777" w:rsidR="001551BE" w:rsidRPr="00F7101B" w:rsidRDefault="001551BE" w:rsidP="001551BE">
      <w:pPr>
        <w:pStyle w:val="Heading3"/>
        <w:rPr>
          <w:rFonts w:asciiTheme="minorHAnsi" w:hAnsiTheme="minorHAnsi"/>
        </w:rPr>
      </w:pPr>
      <w:r w:rsidRPr="00F7101B">
        <w:rPr>
          <w:rFonts w:asciiTheme="minorHAnsi" w:hAnsiTheme="minorHAnsi"/>
          <w:highlight w:val="yellow"/>
        </w:rPr>
        <w:t>Length: Not to exceed one page</w:t>
      </w:r>
    </w:p>
    <w:p w14:paraId="063AA95C" w14:textId="77777777" w:rsidR="002E327C" w:rsidRPr="00F7101B" w:rsidRDefault="002E327C" w:rsidP="00912EF2">
      <w:pPr>
        <w:pStyle w:val="Index1"/>
      </w:pPr>
    </w:p>
    <w:p w14:paraId="137FE892" w14:textId="77777777" w:rsidR="002E327C" w:rsidRPr="00F7101B" w:rsidRDefault="002E327C" w:rsidP="000925AE">
      <w:pPr>
        <w:pStyle w:val="Heading1"/>
      </w:pPr>
      <w:r w:rsidRPr="00F7101B">
        <w:br w:type="page"/>
      </w:r>
      <w:r w:rsidR="008D664E" w:rsidRPr="00F7101B">
        <w:rPr>
          <w:color w:val="FF0000"/>
          <w:sz w:val="24"/>
          <w:szCs w:val="24"/>
        </w:rPr>
        <w:lastRenderedPageBreak/>
        <w:t>&lt;Heading-1: Calibri, 16</w:t>
      </w:r>
      <w:r w:rsidR="00317E39" w:rsidRPr="00F7101B">
        <w:rPr>
          <w:color w:val="FF0000"/>
          <w:sz w:val="24"/>
          <w:szCs w:val="24"/>
        </w:rPr>
        <w:t>&gt;</w:t>
      </w:r>
      <w:r w:rsidRPr="00F7101B">
        <w:t>Table of Contents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2D09E637" w14:textId="77777777" w:rsidR="002E327C" w:rsidRPr="00F7101B" w:rsidRDefault="002E327C">
      <w:pPr>
        <w:rPr>
          <w:rFonts w:asciiTheme="minorHAnsi" w:hAnsiTheme="minorHAnsi"/>
        </w:rPr>
      </w:pPr>
    </w:p>
    <w:p w14:paraId="6FD196E3" w14:textId="77777777" w:rsidR="002E327C" w:rsidRPr="00F7101B" w:rsidRDefault="002E327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Certificate</w:t>
      </w:r>
      <w:r w:rsidR="00317E39" w:rsidRPr="00F7101B">
        <w:rPr>
          <w:rFonts w:asciiTheme="minorHAnsi" w:hAnsiTheme="minorHAnsi"/>
          <w:szCs w:val="28"/>
        </w:rPr>
        <w:t xml:space="preserve"> …………………………………</w:t>
      </w:r>
      <w:r w:rsidRPr="00F7101B">
        <w:rPr>
          <w:rFonts w:asciiTheme="minorHAnsi" w:hAnsiTheme="minorHAnsi"/>
          <w:szCs w:val="28"/>
        </w:rPr>
        <w:t>…………………………………………………………</w:t>
      </w:r>
      <w:r w:rsidR="00450B54" w:rsidRPr="00F7101B">
        <w:rPr>
          <w:rFonts w:asciiTheme="minorHAnsi" w:hAnsiTheme="minorHAnsi"/>
          <w:szCs w:val="28"/>
        </w:rPr>
        <w:t>………………….</w:t>
      </w:r>
      <w:proofErr w:type="gramStart"/>
      <w:r w:rsidRPr="00F7101B">
        <w:rPr>
          <w:rFonts w:asciiTheme="minorHAnsi" w:hAnsiTheme="minorHAnsi"/>
          <w:szCs w:val="28"/>
        </w:rPr>
        <w:t>…(</w:t>
      </w:r>
      <w:proofErr w:type="gramEnd"/>
      <w:r w:rsidRPr="00F7101B">
        <w:rPr>
          <w:rFonts w:asciiTheme="minorHAnsi" w:hAnsiTheme="minorHAnsi"/>
          <w:szCs w:val="28"/>
        </w:rPr>
        <w:t>ii)</w:t>
      </w:r>
    </w:p>
    <w:p w14:paraId="663C9602" w14:textId="77777777" w:rsidR="002E327C" w:rsidRPr="00F7101B" w:rsidRDefault="002E327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Acknowledgement</w:t>
      </w:r>
      <w:r w:rsidR="003813A0" w:rsidRPr="00F7101B">
        <w:rPr>
          <w:rFonts w:asciiTheme="minorHAnsi" w:hAnsiTheme="minorHAnsi"/>
          <w:szCs w:val="28"/>
        </w:rPr>
        <w:t>s</w:t>
      </w:r>
      <w:r w:rsidRPr="00F7101B">
        <w:rPr>
          <w:rFonts w:asciiTheme="minorHAnsi" w:hAnsiTheme="minorHAnsi"/>
          <w:szCs w:val="28"/>
        </w:rPr>
        <w:t>………………………………</w:t>
      </w:r>
      <w:r w:rsidR="00317E39" w:rsidRPr="00F7101B">
        <w:rPr>
          <w:rFonts w:asciiTheme="minorHAnsi" w:hAnsiTheme="minorHAnsi"/>
          <w:szCs w:val="28"/>
        </w:rPr>
        <w:t>……………………………..</w:t>
      </w:r>
      <w:r w:rsidRPr="00F7101B">
        <w:rPr>
          <w:rFonts w:asciiTheme="minorHAnsi" w:hAnsiTheme="minorHAnsi"/>
          <w:szCs w:val="28"/>
        </w:rPr>
        <w:t>…………………</w:t>
      </w:r>
      <w:r w:rsidR="00174E76" w:rsidRPr="00F7101B">
        <w:rPr>
          <w:rFonts w:asciiTheme="minorHAnsi" w:hAnsiTheme="minorHAnsi"/>
          <w:szCs w:val="28"/>
        </w:rPr>
        <w:t>…………………</w:t>
      </w:r>
      <w:proofErr w:type="gramStart"/>
      <w:r w:rsidR="00174E76" w:rsidRPr="00F7101B">
        <w:rPr>
          <w:rFonts w:asciiTheme="minorHAnsi" w:hAnsiTheme="minorHAnsi"/>
          <w:szCs w:val="28"/>
        </w:rPr>
        <w:t>.</w:t>
      </w:r>
      <w:r w:rsidRPr="00F7101B">
        <w:rPr>
          <w:rFonts w:asciiTheme="minorHAnsi" w:hAnsiTheme="minorHAnsi"/>
          <w:szCs w:val="28"/>
        </w:rPr>
        <w:t>(</w:t>
      </w:r>
      <w:proofErr w:type="gramEnd"/>
      <w:r w:rsidRPr="00F7101B">
        <w:rPr>
          <w:rFonts w:asciiTheme="minorHAnsi" w:hAnsiTheme="minorHAnsi"/>
          <w:szCs w:val="28"/>
        </w:rPr>
        <w:t>iv)</w:t>
      </w:r>
    </w:p>
    <w:p w14:paraId="3D53B6C6" w14:textId="77777777" w:rsidR="002E327C" w:rsidRPr="00F7101B" w:rsidRDefault="00703D6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Summary</w:t>
      </w:r>
      <w:r w:rsidR="002E327C" w:rsidRPr="00F7101B">
        <w:rPr>
          <w:rFonts w:asciiTheme="minorHAnsi" w:hAnsiTheme="minorHAnsi"/>
          <w:szCs w:val="28"/>
        </w:rPr>
        <w:t xml:space="preserve"> …………………………………………………..………</w:t>
      </w:r>
      <w:r w:rsidR="00174E76" w:rsidRPr="00F7101B">
        <w:rPr>
          <w:rFonts w:asciiTheme="minorHAnsi" w:hAnsiTheme="minorHAnsi"/>
          <w:szCs w:val="28"/>
        </w:rPr>
        <w:t>…………………</w:t>
      </w:r>
      <w:r w:rsidR="00317E39" w:rsidRPr="00F7101B">
        <w:rPr>
          <w:rFonts w:asciiTheme="minorHAnsi" w:hAnsiTheme="minorHAnsi"/>
          <w:szCs w:val="28"/>
        </w:rPr>
        <w:t>…………………………………..</w:t>
      </w:r>
      <w:proofErr w:type="gramStart"/>
      <w:r w:rsidR="002E327C" w:rsidRPr="00F7101B">
        <w:rPr>
          <w:rFonts w:asciiTheme="minorHAnsi" w:hAnsiTheme="minorHAnsi"/>
          <w:szCs w:val="28"/>
        </w:rPr>
        <w:t>…(</w:t>
      </w:r>
      <w:proofErr w:type="gramEnd"/>
      <w:r w:rsidR="002E327C" w:rsidRPr="00F7101B">
        <w:rPr>
          <w:rFonts w:asciiTheme="minorHAnsi" w:hAnsiTheme="minorHAnsi"/>
          <w:szCs w:val="28"/>
        </w:rPr>
        <w:t>v)</w:t>
      </w:r>
    </w:p>
    <w:p w14:paraId="4F97A0EC" w14:textId="77777777" w:rsidR="002E327C" w:rsidRPr="00F7101B" w:rsidRDefault="002E327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Table of Contents………………………………………….……</w:t>
      </w:r>
      <w:r w:rsidR="00174E76" w:rsidRPr="00F7101B">
        <w:rPr>
          <w:rFonts w:asciiTheme="minorHAnsi" w:hAnsiTheme="minorHAnsi"/>
          <w:szCs w:val="28"/>
        </w:rPr>
        <w:t>………</w:t>
      </w:r>
      <w:r w:rsidR="00317E39" w:rsidRPr="00F7101B">
        <w:rPr>
          <w:rFonts w:asciiTheme="minorHAnsi" w:hAnsiTheme="minorHAnsi"/>
          <w:szCs w:val="28"/>
        </w:rPr>
        <w:t>……………………………</w:t>
      </w:r>
      <w:r w:rsidR="00174E76" w:rsidRPr="00F7101B">
        <w:rPr>
          <w:rFonts w:asciiTheme="minorHAnsi" w:hAnsiTheme="minorHAnsi"/>
          <w:szCs w:val="28"/>
        </w:rPr>
        <w:t>…………..</w:t>
      </w:r>
      <w:r w:rsidRPr="00F7101B">
        <w:rPr>
          <w:rFonts w:asciiTheme="minorHAnsi" w:hAnsiTheme="minorHAnsi"/>
          <w:szCs w:val="28"/>
        </w:rPr>
        <w:t xml:space="preserve">…. </w:t>
      </w:r>
      <w:proofErr w:type="gramStart"/>
      <w:r w:rsidRPr="00F7101B">
        <w:rPr>
          <w:rFonts w:asciiTheme="minorHAnsi" w:hAnsiTheme="minorHAnsi"/>
          <w:szCs w:val="28"/>
        </w:rPr>
        <w:t>(vi)</w:t>
      </w:r>
      <w:proofErr w:type="gramEnd"/>
    </w:p>
    <w:p w14:paraId="07055328" w14:textId="77777777" w:rsidR="002E327C" w:rsidRPr="00F7101B" w:rsidRDefault="002E327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List of Tables</w:t>
      </w:r>
      <w:proofErr w:type="gramStart"/>
      <w:r w:rsidRPr="00F7101B">
        <w:rPr>
          <w:rFonts w:asciiTheme="minorHAnsi" w:hAnsiTheme="minorHAnsi"/>
          <w:szCs w:val="28"/>
        </w:rPr>
        <w:t>……………………………………………….……</w:t>
      </w:r>
      <w:r w:rsidR="00174E76" w:rsidRPr="00F7101B">
        <w:rPr>
          <w:rFonts w:asciiTheme="minorHAnsi" w:hAnsiTheme="minorHAnsi"/>
          <w:szCs w:val="28"/>
        </w:rPr>
        <w:t>…………………</w:t>
      </w:r>
      <w:r w:rsidR="00317E39" w:rsidRPr="00F7101B">
        <w:rPr>
          <w:rFonts w:asciiTheme="minorHAnsi" w:hAnsiTheme="minorHAnsi"/>
          <w:szCs w:val="28"/>
        </w:rPr>
        <w:t>……………………………….</w:t>
      </w:r>
      <w:r w:rsidR="00174E76" w:rsidRPr="00F7101B">
        <w:rPr>
          <w:rFonts w:asciiTheme="minorHAnsi" w:hAnsiTheme="minorHAnsi"/>
          <w:szCs w:val="28"/>
        </w:rPr>
        <w:t>.</w:t>
      </w:r>
      <w:r w:rsidRPr="00F7101B">
        <w:rPr>
          <w:rFonts w:asciiTheme="minorHAnsi" w:hAnsiTheme="minorHAnsi"/>
          <w:szCs w:val="28"/>
        </w:rPr>
        <w:t>…</w:t>
      </w:r>
      <w:proofErr w:type="gramEnd"/>
      <w:r w:rsidR="00174E76" w:rsidRPr="00F7101B">
        <w:rPr>
          <w:rFonts w:asciiTheme="minorHAnsi" w:hAnsiTheme="minorHAnsi"/>
          <w:szCs w:val="28"/>
        </w:rPr>
        <w:t>.</w:t>
      </w:r>
      <w:r w:rsidRPr="00F7101B">
        <w:rPr>
          <w:rFonts w:asciiTheme="minorHAnsi" w:hAnsiTheme="minorHAnsi"/>
          <w:szCs w:val="28"/>
        </w:rPr>
        <w:t>.(x)</w:t>
      </w:r>
    </w:p>
    <w:p w14:paraId="7253DBB4" w14:textId="77777777" w:rsidR="002E327C" w:rsidRPr="00F7101B" w:rsidRDefault="002E327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List of Figures……………………………………………………</w:t>
      </w:r>
      <w:r w:rsidR="00317E39" w:rsidRPr="00F7101B">
        <w:rPr>
          <w:rFonts w:asciiTheme="minorHAnsi" w:hAnsiTheme="minorHAnsi"/>
          <w:szCs w:val="28"/>
        </w:rPr>
        <w:t>………………………………..</w:t>
      </w:r>
      <w:r w:rsidR="00174E76" w:rsidRPr="00F7101B">
        <w:rPr>
          <w:rFonts w:asciiTheme="minorHAnsi" w:hAnsiTheme="minorHAnsi"/>
          <w:szCs w:val="28"/>
        </w:rPr>
        <w:t>………………….</w:t>
      </w:r>
      <w:proofErr w:type="gramStart"/>
      <w:r w:rsidRPr="00F7101B">
        <w:rPr>
          <w:rFonts w:asciiTheme="minorHAnsi" w:hAnsiTheme="minorHAnsi"/>
          <w:szCs w:val="28"/>
        </w:rPr>
        <w:t>…(</w:t>
      </w:r>
      <w:proofErr w:type="gramEnd"/>
      <w:r w:rsidRPr="00F7101B">
        <w:rPr>
          <w:rFonts w:asciiTheme="minorHAnsi" w:hAnsiTheme="minorHAnsi"/>
          <w:szCs w:val="28"/>
        </w:rPr>
        <w:t>xi)</w:t>
      </w:r>
    </w:p>
    <w:p w14:paraId="16206EBF" w14:textId="77777777" w:rsidR="002E327C" w:rsidRPr="00F7101B" w:rsidRDefault="002E327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Nomenclature………………………………………………………</w:t>
      </w:r>
      <w:r w:rsidR="00174E76" w:rsidRPr="00F7101B">
        <w:rPr>
          <w:rFonts w:asciiTheme="minorHAnsi" w:hAnsiTheme="minorHAnsi"/>
          <w:szCs w:val="28"/>
        </w:rPr>
        <w:t>………</w:t>
      </w:r>
      <w:r w:rsidR="00317E39" w:rsidRPr="00F7101B">
        <w:rPr>
          <w:rFonts w:asciiTheme="minorHAnsi" w:hAnsiTheme="minorHAnsi"/>
          <w:szCs w:val="28"/>
        </w:rPr>
        <w:t>………………………………</w:t>
      </w:r>
      <w:r w:rsidR="00174E76" w:rsidRPr="00F7101B">
        <w:rPr>
          <w:rFonts w:asciiTheme="minorHAnsi" w:hAnsiTheme="minorHAnsi"/>
          <w:szCs w:val="28"/>
        </w:rPr>
        <w:t>…………</w:t>
      </w:r>
      <w:proofErr w:type="gramStart"/>
      <w:r w:rsidRPr="00F7101B">
        <w:rPr>
          <w:rFonts w:asciiTheme="minorHAnsi" w:hAnsiTheme="minorHAnsi"/>
          <w:szCs w:val="28"/>
        </w:rPr>
        <w:t>.(</w:t>
      </w:r>
      <w:proofErr w:type="gramEnd"/>
      <w:r w:rsidRPr="00F7101B">
        <w:rPr>
          <w:rFonts w:asciiTheme="minorHAnsi" w:hAnsiTheme="minorHAnsi"/>
          <w:szCs w:val="28"/>
        </w:rPr>
        <w:t>xii)</w:t>
      </w:r>
    </w:p>
    <w:p w14:paraId="75454DA8" w14:textId="77777777" w:rsidR="009C1776" w:rsidRPr="00F7101B" w:rsidRDefault="009C1776">
      <w:pPr>
        <w:rPr>
          <w:rFonts w:asciiTheme="minorHAnsi" w:hAnsiTheme="minorHAnsi"/>
          <w:vanish/>
        </w:rPr>
      </w:pPr>
      <w:r w:rsidRPr="00F7101B">
        <w:rPr>
          <w:rFonts w:asciiTheme="minorHAnsi" w:hAnsiTheme="minorHAnsi"/>
          <w:szCs w:val="28"/>
        </w:rPr>
        <w:t>Abbreviations and Acronyms……………………………………………………</w:t>
      </w:r>
      <w:r w:rsidR="00317E39" w:rsidRPr="00F7101B">
        <w:rPr>
          <w:rFonts w:asciiTheme="minorHAnsi" w:hAnsiTheme="minorHAnsi"/>
          <w:szCs w:val="28"/>
        </w:rPr>
        <w:t>………………………..</w:t>
      </w:r>
      <w:r w:rsidRPr="00F7101B">
        <w:rPr>
          <w:rFonts w:asciiTheme="minorHAnsi" w:hAnsiTheme="minorHAnsi"/>
          <w:szCs w:val="28"/>
        </w:rPr>
        <w:t>…</w:t>
      </w:r>
      <w:proofErr w:type="gramStart"/>
      <w:r w:rsidRPr="00F7101B">
        <w:rPr>
          <w:rFonts w:asciiTheme="minorHAnsi" w:hAnsiTheme="minorHAnsi"/>
          <w:szCs w:val="28"/>
        </w:rPr>
        <w:t>…(</w:t>
      </w:r>
      <w:proofErr w:type="gramEnd"/>
      <w:r w:rsidRPr="00F7101B">
        <w:rPr>
          <w:rFonts w:asciiTheme="minorHAnsi" w:hAnsiTheme="minorHAnsi"/>
          <w:szCs w:val="28"/>
        </w:rPr>
        <w:t>xiii)</w:t>
      </w:r>
    </w:p>
    <w:p w14:paraId="7EC10FAD" w14:textId="77777777" w:rsidR="002E327C" w:rsidRPr="00F7101B" w:rsidRDefault="002E327C">
      <w:pPr>
        <w:rPr>
          <w:rFonts w:asciiTheme="minorHAnsi" w:hAnsiTheme="minorHAnsi"/>
        </w:rPr>
      </w:pPr>
    </w:p>
    <w:p w14:paraId="4F83648C" w14:textId="54224BD4" w:rsidR="002E327C" w:rsidRPr="00F7101B" w:rsidRDefault="00BC6AAF" w:rsidP="00BC6AA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Chapter</w:t>
      </w:r>
      <w:r w:rsidR="002E327C" w:rsidRPr="00F7101B">
        <w:rPr>
          <w:rFonts w:asciiTheme="minorHAnsi" w:hAnsiTheme="minorHAnsi"/>
        </w:rPr>
        <w:t>-1: Introduction</w:t>
      </w:r>
      <w:proofErr w:type="gramStart"/>
      <w:r w:rsidR="0058175A" w:rsidRPr="00F7101B">
        <w:rPr>
          <w:rFonts w:asciiTheme="minorHAnsi" w:hAnsiTheme="minorHAnsi"/>
        </w:rPr>
        <w:t>…………………………………………</w:t>
      </w:r>
      <w:r w:rsidR="00317E39" w:rsidRPr="00F7101B">
        <w:rPr>
          <w:rFonts w:asciiTheme="minorHAnsi" w:hAnsiTheme="minorHAnsi"/>
        </w:rPr>
        <w:t>……………..…………..</w:t>
      </w:r>
      <w:r w:rsidR="0058175A" w:rsidRPr="00F7101B">
        <w:rPr>
          <w:rFonts w:asciiTheme="minorHAnsi" w:hAnsiTheme="minorHAnsi"/>
        </w:rPr>
        <w:t>………………………</w:t>
      </w:r>
      <w:proofErr w:type="gramEnd"/>
      <w:r w:rsidR="0058175A" w:rsidRPr="00F7101B">
        <w:rPr>
          <w:rFonts w:asciiTheme="minorHAnsi" w:hAnsiTheme="minorHAnsi"/>
        </w:rPr>
        <w:t xml:space="preserve">01    </w:t>
      </w:r>
      <w:r w:rsidR="005F5F8E">
        <w:rPr>
          <w:rFonts w:asciiTheme="minorHAnsi" w:hAnsiTheme="minorHAnsi"/>
        </w:rPr>
        <w:t>(1 Page)</w:t>
      </w:r>
    </w:p>
    <w:p w14:paraId="7EB51CB5" w14:textId="77777777" w:rsidR="00EE783A" w:rsidRPr="00F7101B" w:rsidRDefault="00EE783A" w:rsidP="00BC6AA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051B4165" w14:textId="77777777" w:rsidR="00174E76" w:rsidRPr="00F7101B" w:rsidRDefault="00174E76" w:rsidP="006465E7">
      <w:pPr>
        <w:pStyle w:val="ListParagraph"/>
        <w:numPr>
          <w:ilvl w:val="1"/>
          <w:numId w:val="6"/>
        </w:num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Heading </w:t>
      </w:r>
      <w:r w:rsidR="0058175A" w:rsidRPr="00F7101B">
        <w:rPr>
          <w:rFonts w:asciiTheme="minorHAnsi" w:hAnsiTheme="minorHAnsi"/>
        </w:rPr>
        <w:t>2……………………………………………………………</w:t>
      </w:r>
      <w:r w:rsidR="00317E39" w:rsidRPr="00F7101B">
        <w:rPr>
          <w:rFonts w:asciiTheme="minorHAnsi" w:hAnsiTheme="minorHAnsi"/>
        </w:rPr>
        <w:t>…………………………..</w:t>
      </w:r>
      <w:r w:rsidR="0058175A" w:rsidRPr="00F7101B">
        <w:rPr>
          <w:rFonts w:asciiTheme="minorHAnsi" w:hAnsiTheme="minorHAnsi"/>
        </w:rPr>
        <w:t>……...02</w:t>
      </w:r>
    </w:p>
    <w:p w14:paraId="01A87A11" w14:textId="77777777" w:rsidR="00174E76" w:rsidRPr="00F7101B" w:rsidRDefault="0058175A" w:rsidP="006465E7">
      <w:pPr>
        <w:pStyle w:val="ListParagraph"/>
        <w:numPr>
          <w:ilvl w:val="1"/>
          <w:numId w:val="6"/>
        </w:num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Heading 2………………………………………………………</w:t>
      </w:r>
      <w:r w:rsidR="00317E39" w:rsidRPr="00F7101B">
        <w:rPr>
          <w:rFonts w:asciiTheme="minorHAnsi" w:hAnsiTheme="minorHAnsi"/>
        </w:rPr>
        <w:t>…………………………..</w:t>
      </w:r>
      <w:r w:rsidRPr="00F7101B">
        <w:rPr>
          <w:rFonts w:asciiTheme="minorHAnsi" w:hAnsiTheme="minorHAnsi"/>
        </w:rPr>
        <w:t>…………...03</w:t>
      </w:r>
    </w:p>
    <w:p w14:paraId="375F7E65" w14:textId="5E17DA65" w:rsidR="002C424D" w:rsidRPr="00F7101B" w:rsidRDefault="002C424D" w:rsidP="00BC6AA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Chapter</w:t>
      </w:r>
      <w:r w:rsidR="00BC6AAF" w:rsidRPr="00F7101B">
        <w:rPr>
          <w:rFonts w:asciiTheme="minorHAnsi" w:hAnsiTheme="minorHAnsi"/>
        </w:rPr>
        <w:t xml:space="preserve">-2: </w:t>
      </w:r>
      <w:r w:rsidR="000C1081" w:rsidRPr="00F7101B">
        <w:rPr>
          <w:rFonts w:asciiTheme="minorHAnsi" w:hAnsiTheme="minorHAnsi"/>
        </w:rPr>
        <w:t>Background Theory</w:t>
      </w:r>
      <w:r w:rsidR="005F5F8E">
        <w:rPr>
          <w:rFonts w:asciiTheme="minorHAnsi" w:hAnsiTheme="minorHAnsi"/>
        </w:rPr>
        <w:t xml:space="preserve"> (1 Page)</w:t>
      </w:r>
    </w:p>
    <w:p w14:paraId="6580C693" w14:textId="77777777" w:rsidR="00EE783A" w:rsidRPr="00F7101B" w:rsidRDefault="00EE783A" w:rsidP="00EE783A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184EF190" w14:textId="77777777" w:rsidR="00EE783A" w:rsidRDefault="00EE783A" w:rsidP="00EE783A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ab/>
        <w:t xml:space="preserve">2.1 Background Theory to be </w:t>
      </w:r>
      <w:proofErr w:type="gramStart"/>
      <w:r w:rsidRPr="00F7101B">
        <w:rPr>
          <w:rFonts w:asciiTheme="minorHAnsi" w:hAnsiTheme="minorHAnsi"/>
        </w:rPr>
        <w:t>Written</w:t>
      </w:r>
      <w:proofErr w:type="gramEnd"/>
      <w:r w:rsidRPr="00F7101B">
        <w:rPr>
          <w:rFonts w:asciiTheme="minorHAnsi" w:hAnsiTheme="minorHAnsi"/>
        </w:rPr>
        <w:t xml:space="preserve"> in Various Sub-Sections</w:t>
      </w:r>
    </w:p>
    <w:p w14:paraId="2795D3F7" w14:textId="77777777" w:rsidR="00A07C5D" w:rsidRPr="00F7101B" w:rsidRDefault="00A07C5D" w:rsidP="00EE783A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(Read books and survey papers on your domain and summarize with citations)</w:t>
      </w:r>
    </w:p>
    <w:p w14:paraId="39F17C7A" w14:textId="5DBAB0A7" w:rsidR="00457E2D" w:rsidRPr="00F7101B" w:rsidRDefault="0058175A" w:rsidP="00BC6AAF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>Chapter-</w:t>
      </w:r>
      <w:r w:rsidR="002C424D" w:rsidRPr="00F7101B">
        <w:rPr>
          <w:rFonts w:asciiTheme="minorHAnsi" w:hAnsiTheme="minorHAnsi"/>
        </w:rPr>
        <w:t>3</w:t>
      </w:r>
      <w:proofErr w:type="gramStart"/>
      <w:r w:rsidRPr="00F7101B">
        <w:rPr>
          <w:rFonts w:asciiTheme="minorHAnsi" w:hAnsiTheme="minorHAnsi"/>
        </w:rPr>
        <w:t>:</w:t>
      </w:r>
      <w:r w:rsidR="00457E2D" w:rsidRPr="00F7101B">
        <w:rPr>
          <w:rFonts w:asciiTheme="minorHAnsi" w:hAnsiTheme="minorHAnsi"/>
        </w:rPr>
        <w:t>Aim</w:t>
      </w:r>
      <w:proofErr w:type="gramEnd"/>
      <w:r w:rsidR="00457E2D" w:rsidRPr="00F7101B">
        <w:rPr>
          <w:rFonts w:asciiTheme="minorHAnsi" w:hAnsiTheme="minorHAnsi"/>
        </w:rPr>
        <w:t xml:space="preserve"> and Objectives</w:t>
      </w:r>
      <w:r w:rsidR="005F5F8E">
        <w:rPr>
          <w:rFonts w:asciiTheme="minorHAnsi" w:hAnsiTheme="minorHAnsi"/>
        </w:rPr>
        <w:t xml:space="preserve"> (1 Page)</w:t>
      </w:r>
    </w:p>
    <w:p w14:paraId="004134AF" w14:textId="77777777" w:rsidR="00EE783A" w:rsidRPr="00F7101B" w:rsidRDefault="00EE783A" w:rsidP="00EE783A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608EC150" w14:textId="36354CC5" w:rsidR="00457E2D" w:rsidRPr="00F7101B" w:rsidRDefault="00457E2D" w:rsidP="00457E2D">
      <w:pPr>
        <w:ind w:firstLine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3.1 Title of the </w:t>
      </w:r>
      <w:r w:rsidR="008F0CF2">
        <w:rPr>
          <w:rFonts w:asciiTheme="minorHAnsi" w:hAnsiTheme="minorHAnsi"/>
        </w:rPr>
        <w:t>Seminar</w:t>
      </w:r>
    </w:p>
    <w:p w14:paraId="13898B07" w14:textId="77777777" w:rsidR="008F0CF2" w:rsidRPr="00F7101B" w:rsidRDefault="00457E2D" w:rsidP="008F0CF2">
      <w:pPr>
        <w:ind w:firstLine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3.2 Aim of the </w:t>
      </w:r>
      <w:r w:rsidR="008F0CF2">
        <w:rPr>
          <w:rFonts w:asciiTheme="minorHAnsi" w:hAnsiTheme="minorHAnsi"/>
        </w:rPr>
        <w:t>Seminar</w:t>
      </w:r>
    </w:p>
    <w:p w14:paraId="11EFCB91" w14:textId="77777777" w:rsidR="008F0CF2" w:rsidRPr="00F7101B" w:rsidRDefault="00457E2D" w:rsidP="008F0CF2">
      <w:pPr>
        <w:ind w:firstLine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3.3 Objectives of the </w:t>
      </w:r>
      <w:r w:rsidR="008F0CF2">
        <w:rPr>
          <w:rFonts w:asciiTheme="minorHAnsi" w:hAnsiTheme="minorHAnsi"/>
        </w:rPr>
        <w:t>Seminar</w:t>
      </w:r>
    </w:p>
    <w:p w14:paraId="0FEBB611" w14:textId="73C8142B" w:rsidR="00F13DE0" w:rsidRPr="00F7101B" w:rsidRDefault="0058175A" w:rsidP="00CA59F5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>Chapter-</w:t>
      </w:r>
      <w:r w:rsidR="00A046A2">
        <w:rPr>
          <w:rFonts w:asciiTheme="minorHAnsi" w:hAnsiTheme="minorHAnsi"/>
        </w:rPr>
        <w:t>4</w:t>
      </w:r>
      <w:r w:rsidR="0018331D" w:rsidRPr="00F7101B">
        <w:rPr>
          <w:rFonts w:asciiTheme="minorHAnsi" w:hAnsiTheme="minorHAnsi"/>
        </w:rPr>
        <w:t xml:space="preserve">: </w:t>
      </w:r>
      <w:r w:rsidR="00B15F5D">
        <w:rPr>
          <w:rFonts w:asciiTheme="minorHAnsi" w:hAnsiTheme="minorHAnsi"/>
        </w:rPr>
        <w:t xml:space="preserve">Discussion and </w:t>
      </w:r>
      <w:r w:rsidR="00A046A2">
        <w:rPr>
          <w:rFonts w:asciiTheme="minorHAnsi" w:hAnsiTheme="minorHAnsi"/>
        </w:rPr>
        <w:t>Results</w:t>
      </w:r>
      <w:r w:rsidR="005F5F8E">
        <w:rPr>
          <w:rFonts w:asciiTheme="minorHAnsi" w:hAnsiTheme="minorHAnsi"/>
        </w:rPr>
        <w:t xml:space="preserve"> (Not more than 10 Pages)</w:t>
      </w:r>
    </w:p>
    <w:p w14:paraId="60B457E1" w14:textId="77777777" w:rsidR="00C90CCF" w:rsidRDefault="00C90CCF" w:rsidP="00C90CC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0CD9FA37" w14:textId="35E6AA8D" w:rsidR="005F5F8E" w:rsidRP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 w:rsidRPr="005F5F8E">
        <w:rPr>
          <w:rFonts w:asciiTheme="minorHAnsi" w:hAnsiTheme="minorHAnsi"/>
        </w:rPr>
        <w:t>Introduction to Topic</w:t>
      </w:r>
    </w:p>
    <w:p w14:paraId="2160C4F5" w14:textId="1DFD6489" w:rsid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Material Segment  1</w:t>
      </w:r>
    </w:p>
    <w:p w14:paraId="3D7140EF" w14:textId="1FD4B402" w:rsid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Material Segment 2</w:t>
      </w:r>
    </w:p>
    <w:p w14:paraId="50AB3CE0" w14:textId="3E0A7F07" w:rsid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Material Segment 3</w:t>
      </w:r>
    </w:p>
    <w:p w14:paraId="65F0BADF" w14:textId="353BB28F" w:rsid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Material Segment 4</w:t>
      </w:r>
    </w:p>
    <w:p w14:paraId="677B8069" w14:textId="3A8E3741" w:rsid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Material Segment 5</w:t>
      </w:r>
    </w:p>
    <w:p w14:paraId="7CEA79A6" w14:textId="5ECCD9B0" w:rsidR="005F5F8E" w:rsidRP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……</w:t>
      </w:r>
    </w:p>
    <w:p w14:paraId="64018669" w14:textId="15C31186" w:rsidR="002C424D" w:rsidRPr="00F7101B" w:rsidRDefault="007F4354" w:rsidP="002C424D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>Chapter-</w:t>
      </w:r>
      <w:r w:rsidR="00A046A2">
        <w:rPr>
          <w:rFonts w:asciiTheme="minorHAnsi" w:hAnsiTheme="minorHAnsi"/>
        </w:rPr>
        <w:t>5</w:t>
      </w:r>
      <w:r w:rsidR="0058175A" w:rsidRPr="00F7101B">
        <w:rPr>
          <w:rFonts w:asciiTheme="minorHAnsi" w:hAnsiTheme="minorHAnsi"/>
        </w:rPr>
        <w:t xml:space="preserve">: </w:t>
      </w:r>
      <w:r w:rsidR="00CA59F5" w:rsidRPr="00F7101B">
        <w:rPr>
          <w:rFonts w:asciiTheme="minorHAnsi" w:hAnsiTheme="minorHAnsi"/>
        </w:rPr>
        <w:t xml:space="preserve">Conclusions </w:t>
      </w:r>
      <w:r w:rsidR="00EE783A" w:rsidRPr="00F7101B">
        <w:rPr>
          <w:rFonts w:asciiTheme="minorHAnsi" w:hAnsiTheme="minorHAnsi"/>
        </w:rPr>
        <w:t>and Suggestions for Future Work</w:t>
      </w:r>
    </w:p>
    <w:p w14:paraId="298E6840" w14:textId="77777777" w:rsidR="00C90CCF" w:rsidRDefault="00C90CCF" w:rsidP="00C90CC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42C3D683" w14:textId="72D8E389" w:rsidR="005F5F8E" w:rsidRDefault="005F5F8E" w:rsidP="00C90CCF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5.1 Conclusion</w:t>
      </w:r>
    </w:p>
    <w:p w14:paraId="6E0938E7" w14:textId="059DF516" w:rsidR="005F5F8E" w:rsidRPr="00F7101B" w:rsidRDefault="005F5F8E" w:rsidP="00C90CCF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5.2 Suggestion</w:t>
      </w:r>
    </w:p>
    <w:p w14:paraId="57423917" w14:textId="77777777" w:rsidR="002C424D" w:rsidRPr="00F7101B" w:rsidRDefault="002C424D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References </w:t>
      </w:r>
    </w:p>
    <w:p w14:paraId="2294F908" w14:textId="77777777" w:rsidR="00A1414A" w:rsidRPr="00F7101B" w:rsidRDefault="002E327C" w:rsidP="000B11AD">
      <w:pPr>
        <w:rPr>
          <w:rFonts w:asciiTheme="minorHAnsi" w:hAnsiTheme="minorHAnsi"/>
          <w:b/>
          <w:color w:val="FF0000"/>
        </w:rPr>
      </w:pPr>
      <w:r w:rsidRPr="00F7101B">
        <w:rPr>
          <w:rFonts w:asciiTheme="minorHAnsi" w:hAnsiTheme="minorHAnsi"/>
        </w:rPr>
        <w:t>Appendices</w:t>
      </w:r>
      <w:r w:rsidR="00A1414A" w:rsidRPr="00F7101B">
        <w:rPr>
          <w:rFonts w:asciiTheme="minorHAnsi" w:hAnsiTheme="minorHAnsi"/>
          <w:b/>
          <w:color w:val="FF0000"/>
        </w:rPr>
        <w:t>&lt;Font: Calibri, 12&gt;</w:t>
      </w:r>
    </w:p>
    <w:p w14:paraId="48225AEF" w14:textId="77777777" w:rsidR="00FD26F1" w:rsidRPr="00F7101B" w:rsidRDefault="00FD26F1" w:rsidP="00A1414A">
      <w:pPr>
        <w:jc w:val="center"/>
        <w:rPr>
          <w:rFonts w:asciiTheme="minorHAnsi" w:hAnsiTheme="minorHAnsi"/>
          <w:highlight w:val="yellow"/>
        </w:rPr>
      </w:pPr>
    </w:p>
    <w:p w14:paraId="6907510C" w14:textId="77777777" w:rsidR="002E327C" w:rsidRPr="00F7101B" w:rsidRDefault="002E327C">
      <w:pPr>
        <w:rPr>
          <w:rFonts w:asciiTheme="minorHAnsi" w:hAnsiTheme="minorHAnsi"/>
          <w:vanish/>
        </w:rPr>
      </w:pPr>
    </w:p>
    <w:p w14:paraId="58BD2B79" w14:textId="77777777" w:rsidR="002E327C" w:rsidRPr="00F7101B" w:rsidRDefault="002E327C" w:rsidP="000925AE">
      <w:pPr>
        <w:pStyle w:val="Heading1"/>
      </w:pPr>
      <w:r w:rsidRPr="00F7101B">
        <w:br w:type="page"/>
      </w:r>
      <w:bookmarkStart w:id="22" w:name="_Toc72174196"/>
      <w:bookmarkStart w:id="23" w:name="_Toc72235758"/>
      <w:bookmarkStart w:id="24" w:name="_Toc76587739"/>
      <w:bookmarkStart w:id="25" w:name="_Toc77542520"/>
      <w:bookmarkStart w:id="26" w:name="_Toc84245659"/>
      <w:r w:rsidR="00FC60B8" w:rsidRPr="00F7101B">
        <w:rPr>
          <w:color w:val="FF0000"/>
          <w:sz w:val="24"/>
          <w:szCs w:val="24"/>
        </w:rPr>
        <w:lastRenderedPageBreak/>
        <w:t>&lt;Heading-1: Calibri, 16</w:t>
      </w:r>
      <w:r w:rsidR="00820FE4" w:rsidRPr="00F7101B">
        <w:rPr>
          <w:color w:val="FF0000"/>
          <w:sz w:val="24"/>
          <w:szCs w:val="24"/>
        </w:rPr>
        <w:t>&gt;</w:t>
      </w:r>
      <w:r w:rsidRPr="00F7101B">
        <w:t>List of Tables</w:t>
      </w:r>
      <w:bookmarkEnd w:id="22"/>
      <w:bookmarkEnd w:id="23"/>
      <w:bookmarkEnd w:id="24"/>
      <w:bookmarkEnd w:id="25"/>
      <w:bookmarkEnd w:id="26"/>
    </w:p>
    <w:p w14:paraId="6C39B34C" w14:textId="77777777" w:rsidR="002E327C" w:rsidRPr="00F7101B" w:rsidRDefault="002E327C">
      <w:pPr>
        <w:pStyle w:val="TableofFigures"/>
        <w:tabs>
          <w:tab w:val="right" w:leader="dot" w:pos="9350"/>
        </w:tabs>
        <w:rPr>
          <w:rFonts w:asciiTheme="minorHAnsi" w:hAnsiTheme="minorHAnsi"/>
        </w:rPr>
      </w:pPr>
    </w:p>
    <w:p w14:paraId="7CA04B7D" w14:textId="77777777" w:rsidR="002E327C" w:rsidRPr="00F7101B" w:rsidRDefault="002E327C">
      <w:pPr>
        <w:pStyle w:val="TableofFigures"/>
        <w:tabs>
          <w:tab w:val="right" w:leader="dot" w:pos="9350"/>
        </w:tabs>
        <w:rPr>
          <w:rFonts w:asciiTheme="minorHAnsi" w:hAnsiTheme="minorHAnsi"/>
        </w:rPr>
      </w:pPr>
      <w:r w:rsidRPr="00F7101B">
        <w:rPr>
          <w:rFonts w:asciiTheme="minorHAnsi" w:hAnsiTheme="minorHAnsi"/>
        </w:rPr>
        <w:t>A typical List of Tables content page looks like this</w:t>
      </w:r>
    </w:p>
    <w:p w14:paraId="2C7CF55E" w14:textId="77777777" w:rsidR="002E327C" w:rsidRPr="00F7101B" w:rsidRDefault="00A1414A" w:rsidP="00912EF2">
      <w:pPr>
        <w:pStyle w:val="Index1"/>
        <w:rPr>
          <w:noProof/>
          <w:lang w:val="en-US"/>
        </w:rPr>
      </w:pPr>
      <w:r w:rsidRPr="00F7101B">
        <w:t>&lt;Font: Calibri, 12&gt;</w:t>
      </w:r>
    </w:p>
    <w:p w14:paraId="50DDF3D6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</w:p>
    <w:p w14:paraId="6DE026AA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Table 1.1</w:t>
      </w:r>
      <w:r w:rsidRPr="00F7101B">
        <w:rPr>
          <w:rFonts w:asciiTheme="minorHAnsi" w:hAnsiTheme="minorHAnsi"/>
          <w:lang w:val="en-US"/>
        </w:rPr>
        <w:tab/>
        <w:t>Title of the table……………………………………………………10</w:t>
      </w:r>
    </w:p>
    <w:p w14:paraId="4B38445D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Table 2.1</w:t>
      </w:r>
      <w:r w:rsidRPr="00F7101B">
        <w:rPr>
          <w:rFonts w:asciiTheme="minorHAnsi" w:hAnsiTheme="minorHAnsi"/>
          <w:lang w:val="en-US"/>
        </w:rPr>
        <w:tab/>
        <w:t>Title of the table……………………………………………………14</w:t>
      </w:r>
    </w:p>
    <w:p w14:paraId="48A38052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…</w:t>
      </w:r>
    </w:p>
    <w:p w14:paraId="437EB024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…</w:t>
      </w:r>
    </w:p>
    <w:p w14:paraId="6E38338F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Table 5.1</w:t>
      </w:r>
      <w:r w:rsidRPr="00F7101B">
        <w:rPr>
          <w:rFonts w:asciiTheme="minorHAnsi" w:hAnsiTheme="minorHAnsi"/>
          <w:lang w:val="en-US"/>
        </w:rPr>
        <w:tab/>
        <w:t>…………………………………</w:t>
      </w:r>
    </w:p>
    <w:p w14:paraId="7D1EF705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</w:p>
    <w:p w14:paraId="27F7879C" w14:textId="77777777" w:rsidR="002E327C" w:rsidRPr="00F7101B" w:rsidRDefault="002E327C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How to represent a table: </w:t>
      </w:r>
    </w:p>
    <w:p w14:paraId="5E1A2AD6" w14:textId="77777777" w:rsidR="002E327C" w:rsidRPr="00F7101B" w:rsidRDefault="002E327C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               Table number, Table title, Units of the parameters are important</w:t>
      </w:r>
    </w:p>
    <w:p w14:paraId="2CEA324E" w14:textId="77777777" w:rsidR="00FC60B8" w:rsidRPr="00F7101B" w:rsidRDefault="002E327C" w:rsidP="00A1414A">
      <w:pPr>
        <w:tabs>
          <w:tab w:val="left" w:pos="1490"/>
        </w:tabs>
        <w:spacing w:line="240" w:lineRule="auto"/>
        <w:jc w:val="center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Table 2.</w:t>
      </w:r>
      <w:r w:rsidR="00A1414A" w:rsidRPr="00F7101B">
        <w:rPr>
          <w:rFonts w:asciiTheme="minorHAnsi" w:hAnsiTheme="minorHAnsi"/>
          <w:b/>
        </w:rPr>
        <w:t>1</w:t>
      </w:r>
      <w:r w:rsidRPr="00F7101B">
        <w:rPr>
          <w:rFonts w:asciiTheme="minorHAnsi" w:hAnsiTheme="minorHAnsi"/>
          <w:b/>
        </w:rPr>
        <w:t xml:space="preserve"> Enthal</w:t>
      </w:r>
      <w:r w:rsidR="00A1414A" w:rsidRPr="00F7101B">
        <w:rPr>
          <w:rFonts w:asciiTheme="minorHAnsi" w:hAnsiTheme="minorHAnsi"/>
          <w:b/>
        </w:rPr>
        <w:t>py of formation of some common elements and c</w:t>
      </w:r>
      <w:r w:rsidRPr="00F7101B">
        <w:rPr>
          <w:rFonts w:asciiTheme="minorHAnsi" w:hAnsiTheme="minorHAnsi"/>
          <w:b/>
        </w:rPr>
        <w:t>ompounds</w:t>
      </w:r>
    </w:p>
    <w:p w14:paraId="2F9896A8" w14:textId="77777777" w:rsidR="00FC60B8" w:rsidRPr="00F7101B" w:rsidRDefault="00FC60B8" w:rsidP="00A1414A">
      <w:pPr>
        <w:tabs>
          <w:tab w:val="left" w:pos="1490"/>
        </w:tabs>
        <w:spacing w:line="240" w:lineRule="auto"/>
        <w:jc w:val="center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9"/>
        <w:gridCol w:w="2175"/>
        <w:gridCol w:w="2160"/>
      </w:tblGrid>
      <w:tr w:rsidR="00FC60B8" w:rsidRPr="00F7101B" w14:paraId="083ED588" w14:textId="77777777" w:rsidTr="00417F67">
        <w:tc>
          <w:tcPr>
            <w:tcW w:w="2222" w:type="dxa"/>
          </w:tcPr>
          <w:p w14:paraId="0BD866FA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F7101B">
              <w:rPr>
                <w:rFonts w:asciiTheme="minorHAnsi" w:hAnsiTheme="minorHAnsi"/>
                <w:b/>
              </w:rPr>
              <w:t>Sl. No.</w:t>
            </w:r>
          </w:p>
        </w:tc>
        <w:tc>
          <w:tcPr>
            <w:tcW w:w="2221" w:type="dxa"/>
          </w:tcPr>
          <w:p w14:paraId="07F3444A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F7101B">
              <w:rPr>
                <w:rFonts w:asciiTheme="minorHAnsi" w:hAnsiTheme="minorHAnsi"/>
                <w:b/>
              </w:rPr>
              <w:t>Species</w:t>
            </w:r>
          </w:p>
        </w:tc>
        <w:tc>
          <w:tcPr>
            <w:tcW w:w="2221" w:type="dxa"/>
          </w:tcPr>
          <w:p w14:paraId="1A8F7897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F7101B">
              <w:rPr>
                <w:rFonts w:asciiTheme="minorHAnsi" w:hAnsiTheme="minorHAnsi"/>
                <w:b/>
              </w:rPr>
              <w:t xml:space="preserve">Reaction </w:t>
            </w:r>
          </w:p>
        </w:tc>
        <w:tc>
          <w:tcPr>
            <w:tcW w:w="2221" w:type="dxa"/>
          </w:tcPr>
          <w:p w14:paraId="0D120B0E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F7101B">
              <w:rPr>
                <w:rFonts w:asciiTheme="minorHAnsi" w:hAnsiTheme="minorHAnsi"/>
                <w:b/>
              </w:rPr>
              <w:t>State</w:t>
            </w:r>
          </w:p>
        </w:tc>
      </w:tr>
      <w:tr w:rsidR="00FC60B8" w:rsidRPr="00F7101B" w14:paraId="0289BFA9" w14:textId="77777777" w:rsidTr="00417F67">
        <w:tc>
          <w:tcPr>
            <w:tcW w:w="2222" w:type="dxa"/>
          </w:tcPr>
          <w:p w14:paraId="6D9273C8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2670B465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4CC56088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4B151314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FC60B8" w:rsidRPr="00F7101B" w14:paraId="595C0CFF" w14:textId="77777777" w:rsidTr="00417F67">
        <w:tc>
          <w:tcPr>
            <w:tcW w:w="2222" w:type="dxa"/>
          </w:tcPr>
          <w:p w14:paraId="798A5E41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4C4ED5BB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076A49EB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13A26DD4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FC60B8" w:rsidRPr="00F7101B" w14:paraId="1E1D0045" w14:textId="77777777" w:rsidTr="00417F67">
        <w:tc>
          <w:tcPr>
            <w:tcW w:w="2222" w:type="dxa"/>
          </w:tcPr>
          <w:p w14:paraId="3B6B6835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22897D5E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0F9B36E6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5095CE6D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FC60B8" w:rsidRPr="00F7101B" w14:paraId="2CCB1518" w14:textId="77777777" w:rsidTr="00417F67">
        <w:tc>
          <w:tcPr>
            <w:tcW w:w="2222" w:type="dxa"/>
          </w:tcPr>
          <w:p w14:paraId="59A01448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6D36F75A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70BC38CB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7FDBC2BF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FC60B8" w:rsidRPr="00F7101B" w14:paraId="4678B2C8" w14:textId="77777777" w:rsidTr="00417F67">
        <w:tc>
          <w:tcPr>
            <w:tcW w:w="2222" w:type="dxa"/>
          </w:tcPr>
          <w:p w14:paraId="05F50F5E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255B2DDE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35FB5146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0569CA0B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1F6F71A2" w14:textId="77777777" w:rsidR="002E327C" w:rsidRPr="00F7101B" w:rsidRDefault="002E327C" w:rsidP="00A1414A">
      <w:pPr>
        <w:tabs>
          <w:tab w:val="left" w:pos="1490"/>
        </w:tabs>
        <w:spacing w:line="240" w:lineRule="auto"/>
        <w:jc w:val="center"/>
        <w:rPr>
          <w:rStyle w:val="Heading1Char1"/>
        </w:rPr>
      </w:pPr>
      <w:r w:rsidRPr="00F7101B">
        <w:rPr>
          <w:rFonts w:asciiTheme="minorHAnsi" w:hAnsiTheme="minorHAnsi"/>
          <w:color w:val="FF0000"/>
        </w:rPr>
        <w:br w:type="page"/>
      </w:r>
      <w:bookmarkStart w:id="27" w:name="_Toc72174081"/>
      <w:bookmarkStart w:id="28" w:name="_Toc72174197"/>
      <w:bookmarkStart w:id="29" w:name="_Toc72174198"/>
      <w:bookmarkStart w:id="30" w:name="_Toc72174346"/>
      <w:bookmarkStart w:id="31" w:name="_Toc72235759"/>
      <w:bookmarkStart w:id="32" w:name="_Toc72235760"/>
      <w:bookmarkStart w:id="33" w:name="_Toc76587740"/>
      <w:bookmarkStart w:id="34" w:name="_Toc77542521"/>
      <w:bookmarkStart w:id="35" w:name="_Toc84245660"/>
      <w:r w:rsidR="00FC60B8" w:rsidRPr="00F7101B">
        <w:rPr>
          <w:rFonts w:asciiTheme="minorHAnsi" w:hAnsiTheme="minorHAnsi"/>
          <w:b/>
          <w:color w:val="FF0000"/>
        </w:rPr>
        <w:lastRenderedPageBreak/>
        <w:t>&lt;Heading-1: Calibri, 16</w:t>
      </w:r>
      <w:r w:rsidR="008000B9" w:rsidRPr="00F7101B">
        <w:rPr>
          <w:rFonts w:asciiTheme="minorHAnsi" w:hAnsiTheme="minorHAnsi"/>
          <w:b/>
          <w:color w:val="FF0000"/>
        </w:rPr>
        <w:t>&gt;</w:t>
      </w:r>
      <w:r w:rsidRPr="00F7101B">
        <w:rPr>
          <w:rStyle w:val="Heading1Char1"/>
        </w:rPr>
        <w:t>List of Figures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11671890" w14:textId="77777777" w:rsidR="002E327C" w:rsidRPr="00F7101B" w:rsidRDefault="002E327C" w:rsidP="00481BD5">
      <w:pPr>
        <w:tabs>
          <w:tab w:val="left" w:pos="1490"/>
        </w:tabs>
        <w:spacing w:line="240" w:lineRule="auto"/>
        <w:jc w:val="right"/>
        <w:rPr>
          <w:rFonts w:asciiTheme="minorHAnsi" w:hAnsiTheme="minorHAnsi"/>
          <w:b/>
          <w:bCs/>
        </w:rPr>
      </w:pPr>
      <w:r w:rsidRPr="00F7101B">
        <w:rPr>
          <w:rFonts w:asciiTheme="minorHAnsi" w:hAnsiTheme="minorHAnsi"/>
          <w:b/>
          <w:bCs/>
        </w:rPr>
        <w:t>________________________________________________________________________</w:t>
      </w:r>
    </w:p>
    <w:p w14:paraId="3B261571" w14:textId="77777777" w:rsidR="002E327C" w:rsidRPr="00F7101B" w:rsidRDefault="002E327C" w:rsidP="00DE3B09">
      <w:pPr>
        <w:jc w:val="left"/>
        <w:rPr>
          <w:rFonts w:asciiTheme="minorHAnsi" w:hAnsiTheme="minorHAnsi"/>
          <w:noProof/>
          <w:lang w:val="en-US"/>
        </w:rPr>
      </w:pPr>
    </w:p>
    <w:p w14:paraId="3F1174AE" w14:textId="77777777" w:rsidR="00FC60B8" w:rsidRPr="00F7101B" w:rsidRDefault="00FC60B8" w:rsidP="00FC60B8">
      <w:pPr>
        <w:jc w:val="left"/>
        <w:rPr>
          <w:rFonts w:asciiTheme="minorHAnsi" w:hAnsiTheme="minorHAnsi"/>
          <w:noProof/>
          <w:lang w:val="en-US"/>
        </w:rPr>
      </w:pPr>
      <w:r w:rsidRPr="00F7101B">
        <w:rPr>
          <w:rFonts w:asciiTheme="minorHAnsi" w:hAnsiTheme="minorHAnsi"/>
          <w:noProof/>
          <w:lang w:val="en-US"/>
        </w:rPr>
        <w:t xml:space="preserve">Figure 1.1 </w:t>
      </w:r>
      <w:r w:rsidRPr="00F7101B">
        <w:rPr>
          <w:rFonts w:asciiTheme="minorHAnsi" w:hAnsiTheme="minorHAnsi"/>
          <w:noProof/>
          <w:lang w:val="en-US"/>
        </w:rPr>
        <w:tab/>
        <w:t>Title of the figure……………………………………………………..11</w:t>
      </w:r>
    </w:p>
    <w:p w14:paraId="1BB60EE1" w14:textId="77777777" w:rsidR="00FC60B8" w:rsidRPr="00F7101B" w:rsidRDefault="00FC60B8" w:rsidP="00FC60B8">
      <w:pPr>
        <w:jc w:val="left"/>
        <w:rPr>
          <w:rFonts w:asciiTheme="minorHAnsi" w:hAnsiTheme="minorHAnsi"/>
          <w:noProof/>
          <w:lang w:val="en-US"/>
        </w:rPr>
      </w:pPr>
      <w:r w:rsidRPr="00F7101B">
        <w:rPr>
          <w:rFonts w:asciiTheme="minorHAnsi" w:hAnsiTheme="minorHAnsi"/>
          <w:noProof/>
          <w:lang w:val="en-US"/>
        </w:rPr>
        <w:t>Figure 1.2</w:t>
      </w:r>
      <w:r w:rsidRPr="00F7101B">
        <w:rPr>
          <w:rFonts w:asciiTheme="minorHAnsi" w:hAnsiTheme="minorHAnsi"/>
          <w:noProof/>
          <w:lang w:val="en-US"/>
        </w:rPr>
        <w:tab/>
        <w:t>Title of the figure………………………………..</w:t>
      </w:r>
    </w:p>
    <w:p w14:paraId="32659525" w14:textId="77777777" w:rsidR="00FC60B8" w:rsidRPr="00F7101B" w:rsidRDefault="00FC60B8" w:rsidP="00FC60B8">
      <w:pPr>
        <w:jc w:val="left"/>
        <w:rPr>
          <w:rFonts w:asciiTheme="minorHAnsi" w:hAnsiTheme="minorHAnsi"/>
          <w:noProof/>
          <w:lang w:val="en-US"/>
        </w:rPr>
      </w:pPr>
      <w:r w:rsidRPr="00F7101B">
        <w:rPr>
          <w:rFonts w:asciiTheme="minorHAnsi" w:hAnsiTheme="minorHAnsi"/>
          <w:noProof/>
          <w:lang w:val="en-US"/>
        </w:rPr>
        <w:t>Figure</w:t>
      </w:r>
      <w:r w:rsidRPr="00F7101B">
        <w:rPr>
          <w:rFonts w:asciiTheme="minorHAnsi" w:hAnsiTheme="minorHAnsi"/>
          <w:noProof/>
          <w:lang w:val="en-US"/>
        </w:rPr>
        <w:tab/>
        <w:t>1.*</w:t>
      </w:r>
      <w:r w:rsidRPr="00F7101B">
        <w:rPr>
          <w:rFonts w:asciiTheme="minorHAnsi" w:hAnsiTheme="minorHAnsi"/>
          <w:noProof/>
          <w:lang w:val="en-US"/>
        </w:rPr>
        <w:tab/>
        <w:t>…………………………………………………………..</w:t>
      </w:r>
    </w:p>
    <w:p w14:paraId="7E178A40" w14:textId="77777777" w:rsidR="00FC60B8" w:rsidRPr="00F7101B" w:rsidRDefault="00FC60B8" w:rsidP="00FC60B8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Figure 2.1</w:t>
      </w:r>
      <w:r w:rsidRPr="00F7101B">
        <w:rPr>
          <w:rFonts w:asciiTheme="minorHAnsi" w:hAnsiTheme="minorHAnsi"/>
        </w:rPr>
        <w:tab/>
        <w:t>………………………………………………………….</w:t>
      </w:r>
    </w:p>
    <w:p w14:paraId="681FA2F9" w14:textId="77777777" w:rsidR="00FC60B8" w:rsidRPr="00F7101B" w:rsidRDefault="00FC60B8" w:rsidP="00FC60B8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Figure 3.1</w:t>
      </w:r>
      <w:r w:rsidRPr="00F7101B">
        <w:rPr>
          <w:rFonts w:asciiTheme="minorHAnsi" w:hAnsiTheme="minorHAnsi"/>
        </w:rPr>
        <w:tab/>
        <w:t>…………………………………………………………</w:t>
      </w:r>
    </w:p>
    <w:p w14:paraId="20BC0FB0" w14:textId="77777777" w:rsidR="00FC60B8" w:rsidRPr="00F7101B" w:rsidRDefault="00FC60B8" w:rsidP="00FC60B8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Figure 4.1</w:t>
      </w:r>
      <w:r w:rsidRPr="00F7101B">
        <w:rPr>
          <w:rFonts w:asciiTheme="minorHAnsi" w:hAnsiTheme="minorHAnsi"/>
        </w:rPr>
        <w:tab/>
        <w:t>……………………………………….</w:t>
      </w:r>
    </w:p>
    <w:p w14:paraId="69B2959F" w14:textId="77777777" w:rsidR="00FC60B8" w:rsidRPr="00F7101B" w:rsidRDefault="00FC60B8" w:rsidP="00DE3B09">
      <w:pPr>
        <w:jc w:val="left"/>
        <w:rPr>
          <w:rFonts w:asciiTheme="minorHAnsi" w:hAnsiTheme="minorHAnsi"/>
          <w:noProof/>
        </w:rPr>
      </w:pPr>
    </w:p>
    <w:p w14:paraId="0322E7EE" w14:textId="5AE9D2F2" w:rsidR="002E327C" w:rsidRPr="00F7101B" w:rsidRDefault="00C379A9">
      <w:pPr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38D66C" wp14:editId="63414B12">
                <wp:simplePos x="0" y="0"/>
                <wp:positionH relativeFrom="column">
                  <wp:posOffset>4445</wp:posOffset>
                </wp:positionH>
                <wp:positionV relativeFrom="paragraph">
                  <wp:posOffset>133985</wp:posOffset>
                </wp:positionV>
                <wp:extent cx="1887855" cy="188595"/>
                <wp:effectExtent l="0" t="0" r="9525" b="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18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4EC8E" w14:textId="77777777" w:rsidR="009C364F" w:rsidRPr="00DE3B09" w:rsidRDefault="009C364F">
                            <w:pPr>
                              <w:rPr>
                                <w:b/>
                              </w:rPr>
                            </w:pPr>
                            <w:r w:rsidRPr="00DE3B09">
                              <w:rPr>
                                <w:b/>
                              </w:rPr>
                              <w:t xml:space="preserve">How to represent a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  <w:r w:rsidRPr="00DE3B09">
                              <w:rPr>
                                <w:b/>
                              </w:rPr>
                              <w:t>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8D66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.35pt;margin-top:10.55pt;width:148.65pt;height:14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" stroked="f">
                <v:textbox>
                  <w:txbxContent>
                    <w:p w14:paraId="2EB4EC8E" w14:textId="77777777" w:rsidR="009C364F" w:rsidRPr="00DE3B09" w:rsidRDefault="009C364F">
                      <w:pPr>
                        <w:rPr>
                          <w:b/>
                        </w:rPr>
                      </w:pPr>
                      <w:r w:rsidRPr="00DE3B09">
                        <w:rPr>
                          <w:b/>
                        </w:rPr>
                        <w:t xml:space="preserve">How to represent a </w:t>
                      </w:r>
                      <w:r>
                        <w:rPr>
                          <w:b/>
                        </w:rPr>
                        <w:t>f</w:t>
                      </w:r>
                      <w:r w:rsidRPr="00DE3B09">
                        <w:rPr>
                          <w:b/>
                        </w:rPr>
                        <w:t>igure</w:t>
                      </w:r>
                    </w:p>
                  </w:txbxContent>
                </v:textbox>
              </v:shape>
            </w:pict>
          </mc:Fallback>
        </mc:AlternateContent>
      </w:r>
    </w:p>
    <w:p w14:paraId="6D284FE7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3E8E44D6" w14:textId="56E43789" w:rsidR="002E327C" w:rsidRPr="00F7101B" w:rsidRDefault="00C379A9" w:rsidP="000925AE">
      <w:pPr>
        <w:pStyle w:val="Heading1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86A92C" wp14:editId="599226B8">
                <wp:simplePos x="0" y="0"/>
                <wp:positionH relativeFrom="column">
                  <wp:posOffset>513715</wp:posOffset>
                </wp:positionH>
                <wp:positionV relativeFrom="paragraph">
                  <wp:posOffset>2391410</wp:posOffset>
                </wp:positionV>
                <wp:extent cx="2399665" cy="449580"/>
                <wp:effectExtent l="0" t="0" r="508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966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E3C5E" w14:textId="77777777" w:rsidR="008000B9" w:rsidRDefault="009C364F" w:rsidP="008000B9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000B9">
                              <w:rPr>
                                <w:b/>
                                <w:lang w:val="en-US"/>
                              </w:rPr>
                              <w:t>Figure 2.7 Levels of functionality required for control</w:t>
                            </w:r>
                            <w:r w:rsidR="008000B9" w:rsidRPr="008000B9">
                              <w:rPr>
                                <w:b/>
                                <w:lang w:val="en-US"/>
                              </w:rPr>
                              <w:t xml:space="preserve"> systems</w:t>
                            </w:r>
                          </w:p>
                          <w:p w14:paraId="49BED3D0" w14:textId="77777777" w:rsidR="008000B9" w:rsidRDefault="008000B9" w:rsidP="00481BD5">
                            <w:pPr>
                              <w:shd w:val="clear" w:color="auto" w:fill="FFFFFF" w:themeFill="background1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</w:p>
                          <w:p w14:paraId="38D0C175" w14:textId="77777777" w:rsidR="009C364F" w:rsidRPr="008000B9" w:rsidRDefault="008000B9" w:rsidP="008000B9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color w:val="FF0000"/>
                                <w:sz w:val="18"/>
                                <w:lang w:val="en-US"/>
                              </w:rPr>
                            </w:pPr>
                            <w:r w:rsidRPr="008000B9">
                              <w:rPr>
                                <w:b/>
                                <w:color w:val="FF0000"/>
                              </w:rPr>
                              <w:t>&lt;Font: Calibri, 12&gt;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A92C" id="Text Box 3" o:spid="_x0000_s1028" type="#_x0000_t202" style="position:absolute;left:0;text-align:left;margin-left:40.45pt;margin-top:188.3pt;width:188.95pt;height:35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" fillcolor="white [3201]" stroked="f" strokeweight=".5pt">
                <v:path arrowok="t"/>
                <v:textbox>
                  <w:txbxContent>
                    <w:p w14:paraId="55DE3C5E" w14:textId="77777777" w:rsidR="008000B9" w:rsidRDefault="009C364F" w:rsidP="008000B9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8000B9">
                        <w:rPr>
                          <w:b/>
                          <w:lang w:val="en-US"/>
                        </w:rPr>
                        <w:t>Figure 2.7 Levels of functionality required for control</w:t>
                      </w:r>
                      <w:r w:rsidR="008000B9" w:rsidRPr="008000B9">
                        <w:rPr>
                          <w:b/>
                          <w:lang w:val="en-US"/>
                        </w:rPr>
                        <w:t xml:space="preserve"> systems</w:t>
                      </w:r>
                    </w:p>
                    <w:p w14:paraId="49BED3D0" w14:textId="77777777" w:rsidR="008000B9" w:rsidRDefault="008000B9" w:rsidP="00481BD5">
                      <w:pPr>
                        <w:shd w:val="clear" w:color="auto" w:fill="FFFFFF" w:themeFill="background1"/>
                        <w:rPr>
                          <w:b/>
                          <w:sz w:val="18"/>
                          <w:lang w:val="en-US"/>
                        </w:rPr>
                      </w:pPr>
                    </w:p>
                    <w:p w14:paraId="38D0C175" w14:textId="77777777" w:rsidR="009C364F" w:rsidRPr="008000B9" w:rsidRDefault="008000B9" w:rsidP="008000B9">
                      <w:pPr>
                        <w:shd w:val="clear" w:color="auto" w:fill="FFFFFF" w:themeFill="background1"/>
                        <w:jc w:val="center"/>
                        <w:rPr>
                          <w:b/>
                          <w:color w:val="FF0000"/>
                          <w:sz w:val="18"/>
                          <w:lang w:val="en-US"/>
                        </w:rPr>
                      </w:pPr>
                      <w:r w:rsidRPr="008000B9">
                        <w:rPr>
                          <w:b/>
                          <w:color w:val="FF0000"/>
                        </w:rPr>
                        <w:t>&lt;Font: Calibri, 12&gt;</w:t>
                      </w:r>
                    </w:p>
                  </w:txbxContent>
                </v:textbox>
              </v:shape>
            </w:pict>
          </mc:Fallback>
        </mc:AlternateContent>
      </w:r>
      <w:r w:rsidR="00076DE1" w:rsidRPr="00F7101B">
        <w:rPr>
          <w:noProof/>
          <w:sz w:val="20"/>
          <w:lang w:val="en-US"/>
        </w:rPr>
        <w:drawing>
          <wp:anchor distT="0" distB="0" distL="114300" distR="114300" simplePos="0" relativeHeight="251654656" behindDoc="0" locked="0" layoutInCell="1" allowOverlap="1" wp14:anchorId="3E15092D" wp14:editId="480DD77E">
            <wp:simplePos x="0" y="0"/>
            <wp:positionH relativeFrom="column">
              <wp:posOffset>1172845</wp:posOffset>
            </wp:positionH>
            <wp:positionV relativeFrom="paragraph">
              <wp:posOffset>45085</wp:posOffset>
            </wp:positionV>
            <wp:extent cx="2656205" cy="2197100"/>
            <wp:effectExtent l="0" t="0" r="0" b="0"/>
            <wp:wrapTight wrapText="bothSides">
              <wp:wrapPolygon edited="0">
                <wp:start x="0" y="0"/>
                <wp:lineTo x="0" y="21350"/>
                <wp:lineTo x="21378" y="21350"/>
                <wp:lineTo x="21378" y="0"/>
                <wp:lineTo x="0" y="0"/>
              </wp:wrapPolygon>
            </wp:wrapTight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1"/>
                    <a:stretch/>
                  </pic:blipFill>
                  <pic:spPr bwMode="auto">
                    <a:xfrm>
                      <a:off x="0" y="0"/>
                      <a:ext cx="265620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E327C" w:rsidRPr="00F7101B">
        <w:br w:type="page"/>
      </w:r>
      <w:r w:rsidR="00076DE1" w:rsidRPr="00F7101B">
        <w:rPr>
          <w:color w:val="FF0000"/>
          <w:sz w:val="24"/>
          <w:szCs w:val="24"/>
        </w:rPr>
        <w:lastRenderedPageBreak/>
        <w:t>&lt;Heading-1: Calibri, 16</w:t>
      </w:r>
      <w:r w:rsidR="00522855" w:rsidRPr="00F7101B">
        <w:rPr>
          <w:color w:val="FF0000"/>
          <w:sz w:val="24"/>
          <w:szCs w:val="24"/>
        </w:rPr>
        <w:t>&gt;</w:t>
      </w:r>
      <w:r w:rsidR="002E327C" w:rsidRPr="00F7101B">
        <w:t>Nomenclature</w:t>
      </w:r>
    </w:p>
    <w:p w14:paraId="72F39025" w14:textId="77777777" w:rsidR="002E327C" w:rsidRPr="00F7101B" w:rsidRDefault="002E327C">
      <w:pPr>
        <w:rPr>
          <w:rFonts w:asciiTheme="minorHAnsi" w:hAnsiTheme="minorHAnsi"/>
        </w:rPr>
      </w:pPr>
    </w:p>
    <w:p w14:paraId="04EDC372" w14:textId="77777777" w:rsidR="002E327C" w:rsidRPr="00F7101B" w:rsidRDefault="002E327C">
      <w:pPr>
        <w:rPr>
          <w:rFonts w:asciiTheme="minorHAnsi" w:hAnsiTheme="minorHAnsi"/>
        </w:rPr>
      </w:pPr>
    </w:p>
    <w:p w14:paraId="306FA463" w14:textId="77777777" w:rsidR="002E327C" w:rsidRPr="00F7101B" w:rsidRDefault="003813A0">
      <w:pPr>
        <w:ind w:left="1440"/>
        <w:rPr>
          <w:rFonts w:asciiTheme="minorHAnsi" w:hAnsiTheme="minorHAnsi"/>
        </w:rPr>
      </w:pPr>
      <w:r w:rsidRPr="00F7101B">
        <w:rPr>
          <w:rFonts w:asciiTheme="minorHAnsi" w:hAnsiTheme="minorHAnsi"/>
          <w:i/>
          <w:iCs/>
        </w:rPr>
        <w:t>A</w:t>
      </w:r>
      <w:r w:rsidRPr="00F7101B">
        <w:rPr>
          <w:rFonts w:asciiTheme="minorHAnsi" w:hAnsiTheme="minorHAnsi"/>
        </w:rPr>
        <w:tab/>
      </w:r>
      <w:r w:rsidR="002E327C" w:rsidRPr="00F7101B">
        <w:rPr>
          <w:rFonts w:asciiTheme="minorHAnsi" w:hAnsiTheme="minorHAnsi"/>
        </w:rPr>
        <w:t>Acceleration (m/s</w:t>
      </w:r>
      <w:r w:rsidR="002E327C" w:rsidRPr="00F7101B">
        <w:rPr>
          <w:rFonts w:asciiTheme="minorHAnsi" w:hAnsiTheme="minorHAnsi"/>
          <w:vertAlign w:val="superscript"/>
        </w:rPr>
        <w:t>2</w:t>
      </w:r>
      <w:r w:rsidR="002E327C" w:rsidRPr="00F7101B">
        <w:rPr>
          <w:rFonts w:asciiTheme="minorHAnsi" w:hAnsiTheme="minorHAnsi"/>
        </w:rPr>
        <w:t>)</w:t>
      </w:r>
    </w:p>
    <w:p w14:paraId="460237BE" w14:textId="77777777" w:rsidR="002E327C" w:rsidRPr="00F7101B" w:rsidRDefault="002E327C">
      <w:pPr>
        <w:ind w:left="1440"/>
        <w:rPr>
          <w:rFonts w:asciiTheme="minorHAnsi" w:hAnsiTheme="minorHAnsi"/>
        </w:rPr>
      </w:pPr>
      <w:r w:rsidRPr="00F7101B">
        <w:rPr>
          <w:rFonts w:asciiTheme="minorHAnsi" w:hAnsiTheme="minorHAnsi"/>
          <w:i/>
          <w:iCs/>
        </w:rPr>
        <w:t>F</w:t>
      </w:r>
      <w:r w:rsidRPr="00F7101B">
        <w:rPr>
          <w:rFonts w:asciiTheme="minorHAnsi" w:hAnsiTheme="minorHAnsi"/>
        </w:rPr>
        <w:tab/>
      </w:r>
      <w:proofErr w:type="gramStart"/>
      <w:r w:rsidRPr="00F7101B">
        <w:rPr>
          <w:rFonts w:asciiTheme="minorHAnsi" w:hAnsiTheme="minorHAnsi"/>
        </w:rPr>
        <w:t>Force  (</w:t>
      </w:r>
      <w:proofErr w:type="gramEnd"/>
      <w:r w:rsidRPr="00F7101B">
        <w:rPr>
          <w:rFonts w:asciiTheme="minorHAnsi" w:hAnsiTheme="minorHAnsi"/>
        </w:rPr>
        <w:t>N)</w:t>
      </w:r>
    </w:p>
    <w:p w14:paraId="5E213C54" w14:textId="77777777" w:rsidR="002E327C" w:rsidRPr="00F7101B" w:rsidRDefault="002E327C">
      <w:pPr>
        <w:ind w:left="1440"/>
        <w:rPr>
          <w:rFonts w:asciiTheme="minorHAnsi" w:hAnsiTheme="minorHAnsi"/>
        </w:rPr>
      </w:pPr>
      <w:r w:rsidRPr="00F7101B">
        <w:rPr>
          <w:rFonts w:asciiTheme="minorHAnsi" w:hAnsiTheme="minorHAnsi"/>
          <w:i/>
          <w:iCs/>
        </w:rPr>
        <w:t>T</w:t>
      </w:r>
      <w:r w:rsidRPr="00F7101B">
        <w:rPr>
          <w:rFonts w:asciiTheme="minorHAnsi" w:hAnsiTheme="minorHAnsi"/>
        </w:rPr>
        <w:tab/>
        <w:t xml:space="preserve"> Temperature (K)</w:t>
      </w:r>
    </w:p>
    <w:p w14:paraId="3C144738" w14:textId="77777777" w:rsidR="002E327C" w:rsidRPr="00F7101B" w:rsidRDefault="002E327C">
      <w:pPr>
        <w:ind w:left="1440"/>
        <w:rPr>
          <w:rFonts w:asciiTheme="minorHAnsi" w:hAnsiTheme="minorHAnsi"/>
        </w:rPr>
      </w:pPr>
      <w:proofErr w:type="gramStart"/>
      <w:r w:rsidRPr="00F7101B">
        <w:rPr>
          <w:rFonts w:asciiTheme="minorHAnsi" w:hAnsiTheme="minorHAnsi"/>
          <w:i/>
          <w:iCs/>
        </w:rPr>
        <w:t>t</w:t>
      </w:r>
      <w:proofErr w:type="gramEnd"/>
      <w:r w:rsidRPr="00F7101B">
        <w:rPr>
          <w:rFonts w:asciiTheme="minorHAnsi" w:hAnsiTheme="minorHAnsi"/>
        </w:rPr>
        <w:tab/>
        <w:t>Temperature (</w:t>
      </w:r>
      <w:proofErr w:type="spellStart"/>
      <w:r w:rsidRPr="00F7101B">
        <w:rPr>
          <w:rFonts w:asciiTheme="minorHAnsi" w:hAnsiTheme="minorHAnsi"/>
          <w:vertAlign w:val="superscript"/>
        </w:rPr>
        <w:t>o</w:t>
      </w:r>
      <w:r w:rsidRPr="00F7101B">
        <w:rPr>
          <w:rFonts w:asciiTheme="minorHAnsi" w:hAnsiTheme="minorHAnsi"/>
        </w:rPr>
        <w:t>C</w:t>
      </w:r>
      <w:proofErr w:type="spellEnd"/>
      <w:r w:rsidRPr="00F7101B">
        <w:rPr>
          <w:rFonts w:asciiTheme="minorHAnsi" w:hAnsiTheme="minorHAnsi"/>
        </w:rPr>
        <w:t>)</w:t>
      </w:r>
    </w:p>
    <w:p w14:paraId="70FD0DFA" w14:textId="77777777" w:rsidR="002E327C" w:rsidRPr="00F7101B" w:rsidRDefault="002E327C">
      <w:pPr>
        <w:ind w:left="1440"/>
        <w:rPr>
          <w:rFonts w:asciiTheme="minorHAnsi" w:hAnsiTheme="minorHAnsi"/>
        </w:rPr>
      </w:pPr>
      <w:r w:rsidRPr="00F7101B">
        <w:rPr>
          <w:rFonts w:asciiTheme="minorHAnsi" w:hAnsiTheme="minorHAnsi"/>
        </w:rPr>
        <w:t>N</w:t>
      </w:r>
      <w:r w:rsidRPr="00F7101B">
        <w:rPr>
          <w:rFonts w:asciiTheme="minorHAnsi" w:hAnsiTheme="minorHAnsi"/>
        </w:rPr>
        <w:tab/>
        <w:t>Speed (RPM)</w:t>
      </w:r>
    </w:p>
    <w:p w14:paraId="370E1978" w14:textId="77777777" w:rsidR="002E327C" w:rsidRPr="00F7101B" w:rsidRDefault="00B96E1D" w:rsidP="00B96E1D">
      <w:pPr>
        <w:ind w:left="720" w:firstLine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>DOF</w:t>
      </w:r>
      <w:r w:rsidRPr="00F7101B">
        <w:rPr>
          <w:rFonts w:asciiTheme="minorHAnsi" w:hAnsiTheme="minorHAnsi"/>
        </w:rPr>
        <w:tab/>
        <w:t>Degrees of F</w:t>
      </w:r>
      <w:r w:rsidR="002E327C" w:rsidRPr="00F7101B">
        <w:rPr>
          <w:rFonts w:asciiTheme="minorHAnsi" w:hAnsiTheme="minorHAnsi"/>
        </w:rPr>
        <w:t>reedom</w:t>
      </w:r>
    </w:p>
    <w:p w14:paraId="32F3EEEE" w14:textId="77777777" w:rsidR="002E327C" w:rsidRPr="00F7101B" w:rsidRDefault="002E327C">
      <w:pPr>
        <w:ind w:left="1440"/>
        <w:rPr>
          <w:rFonts w:asciiTheme="minorHAnsi" w:hAnsiTheme="minorHAnsi"/>
        </w:rPr>
      </w:pPr>
      <w:r w:rsidRPr="00F7101B">
        <w:rPr>
          <w:rFonts w:asciiTheme="minorHAnsi" w:hAnsiTheme="minorHAnsi"/>
          <w:i/>
          <w:iCs/>
        </w:rPr>
        <w:t>W</w:t>
      </w:r>
      <w:r w:rsidR="00B96E1D" w:rsidRPr="00F7101B">
        <w:rPr>
          <w:rFonts w:asciiTheme="minorHAnsi" w:hAnsiTheme="minorHAnsi"/>
        </w:rPr>
        <w:tab/>
        <w:t>Track W</w:t>
      </w:r>
      <w:r w:rsidRPr="00F7101B">
        <w:rPr>
          <w:rFonts w:asciiTheme="minorHAnsi" w:hAnsiTheme="minorHAnsi"/>
        </w:rPr>
        <w:t>idth (m)</w:t>
      </w:r>
    </w:p>
    <w:p w14:paraId="5321EE3C" w14:textId="77777777" w:rsidR="00522855" w:rsidRPr="00F7101B" w:rsidRDefault="00522855">
      <w:pPr>
        <w:ind w:left="1440"/>
        <w:rPr>
          <w:rFonts w:asciiTheme="minorHAnsi" w:hAnsiTheme="minorHAnsi"/>
        </w:rPr>
      </w:pPr>
    </w:p>
    <w:p w14:paraId="57BD6277" w14:textId="77777777" w:rsidR="00522855" w:rsidRPr="00F7101B" w:rsidRDefault="00522855">
      <w:pPr>
        <w:ind w:left="1440"/>
        <w:rPr>
          <w:rFonts w:asciiTheme="minorHAnsi" w:hAnsiTheme="minorHAnsi"/>
        </w:rPr>
      </w:pPr>
    </w:p>
    <w:p w14:paraId="177753F0" w14:textId="77777777" w:rsidR="00522855" w:rsidRPr="00F7101B" w:rsidRDefault="00522855" w:rsidP="00522855">
      <w:pPr>
        <w:ind w:left="1440"/>
        <w:jc w:val="center"/>
        <w:rPr>
          <w:rFonts w:asciiTheme="minorHAnsi" w:hAnsiTheme="minorHAnsi"/>
          <w:b/>
          <w:color w:val="FF0000"/>
        </w:rPr>
      </w:pPr>
      <w:r w:rsidRPr="00F7101B">
        <w:rPr>
          <w:rFonts w:asciiTheme="minorHAnsi" w:hAnsiTheme="minorHAnsi"/>
          <w:b/>
          <w:color w:val="FF0000"/>
        </w:rPr>
        <w:t>&lt;Font: Calibri, 12&gt;</w:t>
      </w:r>
    </w:p>
    <w:p w14:paraId="57DBD675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27BF3028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6CA7265A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637730E5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6E9BB81A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66F2A166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0526ABE3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379CD12C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1611572F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324A6384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6AD896B1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1219F90B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0973CE7A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3AC4C9A1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2A77FEE1" w14:textId="77777777" w:rsidR="00522855" w:rsidRPr="00F7101B" w:rsidRDefault="00522855" w:rsidP="00522855">
      <w:pPr>
        <w:ind w:left="1440"/>
        <w:jc w:val="center"/>
        <w:rPr>
          <w:rFonts w:asciiTheme="minorHAnsi" w:hAnsiTheme="minorHAnsi"/>
          <w:color w:val="FF0000"/>
        </w:rPr>
      </w:pPr>
    </w:p>
    <w:p w14:paraId="5879CBF6" w14:textId="77777777" w:rsidR="00043118" w:rsidRPr="00F7101B" w:rsidRDefault="00076DE1" w:rsidP="00076DE1">
      <w:pPr>
        <w:jc w:val="right"/>
        <w:rPr>
          <w:rFonts w:asciiTheme="minorHAnsi" w:hAnsiTheme="minorHAnsi"/>
          <w:b/>
          <w:sz w:val="32"/>
          <w:szCs w:val="32"/>
        </w:rPr>
      </w:pPr>
      <w:r w:rsidRPr="00F7101B">
        <w:rPr>
          <w:rFonts w:asciiTheme="minorHAnsi" w:hAnsiTheme="minorHAnsi"/>
          <w:b/>
          <w:color w:val="FF0000"/>
        </w:rPr>
        <w:lastRenderedPageBreak/>
        <w:t>&lt;Heading-1: Calibri, 16</w:t>
      </w:r>
      <w:r w:rsidR="00522855" w:rsidRPr="00F7101B">
        <w:rPr>
          <w:rFonts w:asciiTheme="minorHAnsi" w:hAnsiTheme="minorHAnsi"/>
          <w:b/>
          <w:color w:val="FF0000"/>
        </w:rPr>
        <w:t>&gt;</w:t>
      </w:r>
      <w:r w:rsidR="00043118" w:rsidRPr="00F7101B">
        <w:rPr>
          <w:rFonts w:asciiTheme="minorHAnsi" w:hAnsiTheme="minorHAnsi"/>
          <w:b/>
          <w:sz w:val="32"/>
          <w:szCs w:val="32"/>
        </w:rPr>
        <w:t>Abbreviation and Acronyms</w:t>
      </w:r>
    </w:p>
    <w:p w14:paraId="53928E7B" w14:textId="77777777" w:rsidR="00043118" w:rsidRPr="00F7101B" w:rsidRDefault="00043118" w:rsidP="0058175A">
      <w:pPr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____________________________________________________________</w:t>
      </w:r>
      <w:r w:rsidR="0058175A" w:rsidRPr="00F7101B">
        <w:rPr>
          <w:rFonts w:asciiTheme="minorHAnsi" w:hAnsiTheme="minorHAnsi"/>
          <w:b/>
        </w:rPr>
        <w:t>____________</w:t>
      </w:r>
    </w:p>
    <w:p w14:paraId="3870F706" w14:textId="77777777" w:rsidR="002E327C" w:rsidRPr="00F7101B" w:rsidRDefault="002E327C" w:rsidP="00912EF2">
      <w:pPr>
        <w:pStyle w:val="Index1"/>
      </w:pPr>
    </w:p>
    <w:p w14:paraId="60C1820F" w14:textId="77777777" w:rsidR="00FD26F1" w:rsidRPr="00F7101B" w:rsidRDefault="00FD26F1" w:rsidP="00FD26F1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ab/>
        <w:t>DEA</w:t>
      </w:r>
      <w:r w:rsidRPr="00F7101B">
        <w:rPr>
          <w:rFonts w:asciiTheme="minorHAnsi" w:hAnsiTheme="minorHAnsi"/>
        </w:rPr>
        <w:tab/>
        <w:t>Data Envelopment Analysis</w:t>
      </w:r>
    </w:p>
    <w:p w14:paraId="7AA77454" w14:textId="77777777" w:rsidR="00FD26F1" w:rsidRPr="00F7101B" w:rsidRDefault="00FD26F1" w:rsidP="00FD26F1">
      <w:pPr>
        <w:ind w:firstLine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>DMU</w:t>
      </w:r>
      <w:r w:rsidRPr="00F7101B">
        <w:rPr>
          <w:rFonts w:asciiTheme="minorHAnsi" w:hAnsiTheme="minorHAnsi"/>
        </w:rPr>
        <w:tab/>
        <w:t>Decision Making Unit</w:t>
      </w:r>
    </w:p>
    <w:p w14:paraId="0526B687" w14:textId="77777777" w:rsidR="00E63A6F" w:rsidRPr="00F7101B" w:rsidRDefault="00E63A6F" w:rsidP="00FD26F1">
      <w:pPr>
        <w:ind w:firstLine="720"/>
        <w:rPr>
          <w:rFonts w:asciiTheme="minorHAnsi" w:hAnsiTheme="minorHAnsi"/>
        </w:rPr>
      </w:pPr>
    </w:p>
    <w:p w14:paraId="3934FDD5" w14:textId="77777777" w:rsidR="00E63A6F" w:rsidRPr="00F7101B" w:rsidRDefault="00E63A6F" w:rsidP="00FD26F1">
      <w:pPr>
        <w:ind w:firstLine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>(</w:t>
      </w:r>
      <w:r w:rsidRPr="00F7101B">
        <w:rPr>
          <w:rFonts w:asciiTheme="minorHAnsi" w:hAnsiTheme="minorHAnsi"/>
          <w:highlight w:val="yellow"/>
        </w:rPr>
        <w:t>To be filled in alphabetical order</w:t>
      </w:r>
      <w:r w:rsidRPr="00F7101B">
        <w:rPr>
          <w:rFonts w:asciiTheme="minorHAnsi" w:hAnsiTheme="minorHAnsi"/>
        </w:rPr>
        <w:t>)</w:t>
      </w:r>
    </w:p>
    <w:p w14:paraId="40FAB556" w14:textId="77777777" w:rsidR="00522855" w:rsidRPr="00F7101B" w:rsidRDefault="00522855" w:rsidP="00FD26F1">
      <w:pPr>
        <w:ind w:firstLine="720"/>
        <w:rPr>
          <w:rFonts w:asciiTheme="minorHAnsi" w:hAnsiTheme="minorHAnsi"/>
        </w:rPr>
      </w:pPr>
    </w:p>
    <w:p w14:paraId="6D0B7FBA" w14:textId="77777777" w:rsidR="00522855" w:rsidRPr="00F7101B" w:rsidRDefault="00522855" w:rsidP="00522855">
      <w:pPr>
        <w:ind w:left="1440"/>
        <w:jc w:val="center"/>
        <w:rPr>
          <w:rFonts w:asciiTheme="minorHAnsi" w:hAnsiTheme="minorHAnsi"/>
          <w:b/>
          <w:color w:val="FF0000"/>
        </w:rPr>
      </w:pPr>
      <w:r w:rsidRPr="00F7101B">
        <w:rPr>
          <w:rFonts w:asciiTheme="minorHAnsi" w:hAnsiTheme="minorHAnsi"/>
          <w:b/>
          <w:color w:val="FF0000"/>
        </w:rPr>
        <w:t>&lt;Font: Calibri, 12&gt;</w:t>
      </w:r>
    </w:p>
    <w:p w14:paraId="6D2FFA74" w14:textId="77777777" w:rsidR="00522855" w:rsidRPr="00F7101B" w:rsidRDefault="00522855" w:rsidP="00522855">
      <w:pPr>
        <w:ind w:firstLine="720"/>
        <w:jc w:val="center"/>
        <w:rPr>
          <w:rFonts w:asciiTheme="minorHAnsi" w:hAnsiTheme="minorHAnsi"/>
        </w:rPr>
      </w:pPr>
    </w:p>
    <w:p w14:paraId="64A825F4" w14:textId="77777777" w:rsidR="00FD26F1" w:rsidRPr="00F7101B" w:rsidRDefault="00FD26F1" w:rsidP="00FD26F1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ab/>
      </w:r>
      <w:r w:rsidRPr="00F7101B">
        <w:rPr>
          <w:rFonts w:asciiTheme="minorHAnsi" w:hAnsiTheme="minorHAnsi"/>
        </w:rPr>
        <w:tab/>
      </w:r>
    </w:p>
    <w:p w14:paraId="21C4FE8C" w14:textId="77777777" w:rsidR="00FD26F1" w:rsidRPr="00F7101B" w:rsidRDefault="00FD26F1" w:rsidP="00FD26F1">
      <w:pPr>
        <w:rPr>
          <w:rFonts w:asciiTheme="minorHAnsi" w:hAnsiTheme="minorHAnsi"/>
        </w:rPr>
        <w:sectPr w:rsidR="00FD26F1" w:rsidRPr="00F7101B">
          <w:headerReference w:type="first" r:id="rId18"/>
          <w:pgSz w:w="11909" w:h="16834" w:code="9"/>
          <w:pgMar w:top="2160" w:right="1440" w:bottom="2160" w:left="1800" w:header="1440" w:footer="1440" w:gutter="0"/>
          <w:pgNumType w:fmt="lowerRoman" w:start="1"/>
          <w:cols w:space="720"/>
          <w:titlePg/>
          <w:docGrid w:linePitch="360"/>
        </w:sectPr>
      </w:pPr>
    </w:p>
    <w:p w14:paraId="1D6612D5" w14:textId="77777777" w:rsidR="00B5056F" w:rsidRPr="00F7101B" w:rsidRDefault="00063ADB" w:rsidP="000925AE">
      <w:pPr>
        <w:pStyle w:val="Heading1"/>
      </w:pPr>
      <w:r w:rsidRPr="00F7101B">
        <w:lastRenderedPageBreak/>
        <w:tab/>
      </w:r>
      <w:r w:rsidRPr="00F7101B">
        <w:tab/>
      </w:r>
      <w:r w:rsidRPr="00F7101B">
        <w:tab/>
      </w:r>
      <w:r w:rsidRPr="00F7101B">
        <w:tab/>
      </w:r>
      <w:r w:rsidR="00076DE1" w:rsidRPr="00F7101B">
        <w:rPr>
          <w:color w:val="FF0000"/>
          <w:sz w:val="24"/>
        </w:rPr>
        <w:t>&lt;Heading-1: Calibri, 16</w:t>
      </w:r>
      <w:r w:rsidRPr="00F7101B">
        <w:rPr>
          <w:color w:val="FF0000"/>
          <w:sz w:val="24"/>
        </w:rPr>
        <w:t>&gt;</w:t>
      </w:r>
      <w:r w:rsidR="00BC33AE" w:rsidRPr="00F7101B">
        <w:t xml:space="preserve">1. </w:t>
      </w:r>
      <w:r w:rsidR="00B5056F" w:rsidRPr="00F7101B">
        <w:t>Introduction</w:t>
      </w:r>
    </w:p>
    <w:p w14:paraId="6FED4447" w14:textId="77777777" w:rsidR="000B65EE" w:rsidRPr="00F7101B" w:rsidRDefault="000B65EE" w:rsidP="00B5056F">
      <w:pPr>
        <w:tabs>
          <w:tab w:val="right" w:pos="8669"/>
        </w:tabs>
        <w:spacing w:line="240" w:lineRule="auto"/>
        <w:jc w:val="center"/>
        <w:rPr>
          <w:rFonts w:asciiTheme="minorHAnsi" w:hAnsiTheme="minorHAnsi"/>
          <w:b/>
        </w:rPr>
      </w:pPr>
    </w:p>
    <w:p w14:paraId="7C613BE5" w14:textId="77777777" w:rsidR="00C90CCF" w:rsidRPr="00F7101B" w:rsidRDefault="00C90CCF" w:rsidP="00C90CC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3943B3CE" w14:textId="77777777" w:rsidR="000B65EE" w:rsidRPr="00F7101B" w:rsidRDefault="000B65EE" w:rsidP="000B65EE">
      <w:pPr>
        <w:tabs>
          <w:tab w:val="right" w:pos="8669"/>
        </w:tabs>
        <w:spacing w:line="240" w:lineRule="auto"/>
        <w:rPr>
          <w:rFonts w:asciiTheme="minorHAnsi" w:hAnsiTheme="minorHAnsi"/>
          <w:b/>
        </w:rPr>
      </w:pPr>
    </w:p>
    <w:p w14:paraId="7555CA29" w14:textId="77777777" w:rsidR="00C90CCF" w:rsidRPr="00F7101B" w:rsidRDefault="00C90CCF" w:rsidP="000B65EE">
      <w:pPr>
        <w:tabs>
          <w:tab w:val="right" w:pos="8669"/>
        </w:tabs>
        <w:spacing w:line="240" w:lineRule="auto"/>
        <w:rPr>
          <w:rFonts w:asciiTheme="minorHAnsi" w:hAnsiTheme="minorHAnsi"/>
          <w:b/>
        </w:rPr>
      </w:pPr>
    </w:p>
    <w:p w14:paraId="77398F69" w14:textId="77777777" w:rsidR="00C90CCF" w:rsidRPr="00F7101B" w:rsidRDefault="00C90CCF" w:rsidP="000B65EE">
      <w:pPr>
        <w:tabs>
          <w:tab w:val="right" w:pos="8669"/>
        </w:tabs>
        <w:spacing w:line="240" w:lineRule="auto"/>
        <w:rPr>
          <w:rFonts w:asciiTheme="minorHAnsi" w:hAnsiTheme="minorHAnsi"/>
          <w:b/>
        </w:rPr>
      </w:pPr>
    </w:p>
    <w:p w14:paraId="763FAD8C" w14:textId="77777777" w:rsidR="000B65EE" w:rsidRPr="00F7101B" w:rsidRDefault="00063ADB" w:rsidP="000B65EE">
      <w:pPr>
        <w:tabs>
          <w:tab w:val="right" w:pos="8669"/>
        </w:tabs>
        <w:spacing w:line="240" w:lineRule="auto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 xml:space="preserve">1.1 </w:t>
      </w:r>
      <w:r w:rsidR="000B65EE" w:rsidRPr="00F7101B">
        <w:rPr>
          <w:rFonts w:asciiTheme="minorHAnsi" w:hAnsiTheme="minorHAnsi"/>
          <w:b/>
        </w:rPr>
        <w:t xml:space="preserve">Introduction should address the </w:t>
      </w:r>
      <w:proofErr w:type="gramStart"/>
      <w:r w:rsidR="000B65EE" w:rsidRPr="00F7101B">
        <w:rPr>
          <w:rFonts w:asciiTheme="minorHAnsi" w:hAnsiTheme="minorHAnsi"/>
          <w:b/>
        </w:rPr>
        <w:t>following:</w:t>
      </w:r>
      <w:proofErr w:type="gramEnd"/>
      <w:r w:rsidRPr="00F7101B">
        <w:rPr>
          <w:rFonts w:asciiTheme="minorHAnsi" w:hAnsiTheme="minorHAnsi"/>
          <w:b/>
          <w:color w:val="FF0000"/>
        </w:rPr>
        <w:t>&lt;Heading-2: Calibri, 12&gt;</w:t>
      </w:r>
    </w:p>
    <w:p w14:paraId="03F1BE30" w14:textId="77777777" w:rsidR="000B65EE" w:rsidRPr="00F7101B" w:rsidRDefault="000B65EE" w:rsidP="000B65EE">
      <w:pPr>
        <w:tabs>
          <w:tab w:val="right" w:pos="8669"/>
        </w:tabs>
        <w:spacing w:line="240" w:lineRule="auto"/>
        <w:rPr>
          <w:rFonts w:asciiTheme="minorHAnsi" w:hAnsiTheme="minorHAnsi"/>
          <w:b/>
        </w:rPr>
      </w:pPr>
    </w:p>
    <w:p w14:paraId="6C19E152" w14:textId="77777777" w:rsidR="000B65EE" w:rsidRPr="00F7101B" w:rsidRDefault="000B65EE" w:rsidP="006465E7">
      <w:pPr>
        <w:pStyle w:val="ListParagraph"/>
        <w:numPr>
          <w:ilvl w:val="0"/>
          <w:numId w:val="8"/>
        </w:numPr>
        <w:tabs>
          <w:tab w:val="right" w:pos="8669"/>
        </w:tabs>
        <w:spacing w:line="240" w:lineRule="auto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Interesting research issues that the proposed </w:t>
      </w:r>
      <w:r w:rsidR="00076DE1" w:rsidRPr="00F7101B">
        <w:rPr>
          <w:rFonts w:asciiTheme="minorHAnsi" w:hAnsiTheme="minorHAnsi"/>
        </w:rPr>
        <w:t>project</w:t>
      </w:r>
      <w:r w:rsidRPr="00F7101B">
        <w:rPr>
          <w:rFonts w:asciiTheme="minorHAnsi" w:hAnsiTheme="minorHAnsi"/>
        </w:rPr>
        <w:t xml:space="preserve"> plans to explore</w:t>
      </w:r>
      <w:r w:rsidR="00A07C5D">
        <w:rPr>
          <w:rFonts w:asciiTheme="minorHAnsi" w:hAnsiTheme="minorHAnsi"/>
        </w:rPr>
        <w:t xml:space="preserve"> with citations if applicable</w:t>
      </w:r>
    </w:p>
    <w:p w14:paraId="37E5F53C" w14:textId="77777777" w:rsidR="000B65EE" w:rsidRPr="00F7101B" w:rsidRDefault="000B65EE" w:rsidP="000B65EE">
      <w:pPr>
        <w:tabs>
          <w:tab w:val="right" w:pos="8669"/>
        </w:tabs>
        <w:spacing w:line="240" w:lineRule="auto"/>
        <w:rPr>
          <w:rFonts w:asciiTheme="minorHAnsi" w:hAnsiTheme="minorHAnsi"/>
        </w:rPr>
      </w:pPr>
    </w:p>
    <w:p w14:paraId="0BFDCEC0" w14:textId="77777777" w:rsidR="000B65EE" w:rsidRPr="00F7101B" w:rsidRDefault="000B65EE" w:rsidP="006465E7">
      <w:pPr>
        <w:pStyle w:val="ListParagraph"/>
        <w:numPr>
          <w:ilvl w:val="0"/>
          <w:numId w:val="8"/>
        </w:numPr>
        <w:tabs>
          <w:tab w:val="right" w:pos="8669"/>
        </w:tabs>
        <w:spacing w:line="240" w:lineRule="auto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Brief preview to facilitate recognition and appreciation </w:t>
      </w:r>
      <w:proofErr w:type="gramStart"/>
      <w:r w:rsidRPr="00F7101B">
        <w:rPr>
          <w:rFonts w:asciiTheme="minorHAnsi" w:hAnsiTheme="minorHAnsi"/>
        </w:rPr>
        <w:t>of  core</w:t>
      </w:r>
      <w:proofErr w:type="gramEnd"/>
      <w:r w:rsidRPr="00F7101B">
        <w:rPr>
          <w:rFonts w:asciiTheme="minorHAnsi" w:hAnsiTheme="minorHAnsi"/>
        </w:rPr>
        <w:t xml:space="preserve"> theme  or the central focus of the </w:t>
      </w:r>
      <w:r w:rsidR="003B22B4" w:rsidRPr="00F7101B">
        <w:rPr>
          <w:rFonts w:asciiTheme="minorHAnsi" w:hAnsiTheme="minorHAnsi"/>
        </w:rPr>
        <w:t>project</w:t>
      </w:r>
      <w:r w:rsidR="00A07C5D">
        <w:rPr>
          <w:rFonts w:asciiTheme="minorHAnsi" w:hAnsiTheme="minorHAnsi"/>
        </w:rPr>
        <w:t>. Explain the scope of your effort here.</w:t>
      </w:r>
    </w:p>
    <w:p w14:paraId="22F147F6" w14:textId="77777777" w:rsidR="00317E51" w:rsidRPr="00F7101B" w:rsidRDefault="00317E51" w:rsidP="00317E51">
      <w:pPr>
        <w:pStyle w:val="ListParagraph"/>
        <w:tabs>
          <w:tab w:val="right" w:pos="8669"/>
        </w:tabs>
        <w:spacing w:line="240" w:lineRule="auto"/>
        <w:rPr>
          <w:rFonts w:asciiTheme="minorHAnsi" w:hAnsiTheme="minorHAnsi"/>
        </w:rPr>
      </w:pPr>
    </w:p>
    <w:p w14:paraId="1D62624A" w14:textId="77777777" w:rsidR="000B65EE" w:rsidRPr="00F7101B" w:rsidRDefault="000B65EE" w:rsidP="006465E7">
      <w:pPr>
        <w:pStyle w:val="ListParagraph"/>
        <w:numPr>
          <w:ilvl w:val="0"/>
          <w:numId w:val="8"/>
        </w:numPr>
        <w:tabs>
          <w:tab w:val="right" w:pos="8669"/>
        </w:tabs>
        <w:spacing w:line="240" w:lineRule="auto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Succinct and yet informative explanation for quick establishment of  the significance of the proposed </w:t>
      </w:r>
      <w:r w:rsidR="003B22B4" w:rsidRPr="00F7101B">
        <w:rPr>
          <w:rFonts w:asciiTheme="minorHAnsi" w:hAnsiTheme="minorHAnsi"/>
        </w:rPr>
        <w:t>project</w:t>
      </w:r>
    </w:p>
    <w:p w14:paraId="62617404" w14:textId="77777777" w:rsidR="00063ADB" w:rsidRPr="00F7101B" w:rsidRDefault="00063ADB" w:rsidP="00063ADB">
      <w:pPr>
        <w:pStyle w:val="ListParagraph"/>
        <w:rPr>
          <w:rFonts w:asciiTheme="minorHAnsi" w:hAnsiTheme="minorHAnsi"/>
        </w:rPr>
      </w:pPr>
    </w:p>
    <w:p w14:paraId="4FACB410" w14:textId="77777777" w:rsidR="00063ADB" w:rsidRPr="00F7101B" w:rsidRDefault="00063ADB" w:rsidP="006465E7">
      <w:pPr>
        <w:pStyle w:val="ListParagraph"/>
        <w:numPr>
          <w:ilvl w:val="2"/>
          <w:numId w:val="24"/>
        </w:numPr>
        <w:tabs>
          <w:tab w:val="right" w:pos="8669"/>
        </w:tabs>
        <w:spacing w:line="240" w:lineRule="auto"/>
        <w:rPr>
          <w:rFonts w:asciiTheme="minorHAnsi" w:hAnsiTheme="minorHAnsi"/>
        </w:rPr>
      </w:pPr>
      <w:r w:rsidRPr="00F7101B">
        <w:rPr>
          <w:rFonts w:asciiTheme="minorHAnsi" w:hAnsiTheme="minorHAnsi"/>
          <w:b/>
        </w:rPr>
        <w:t xml:space="preserve">Sub Heading </w:t>
      </w:r>
      <w:r w:rsidRPr="00F7101B">
        <w:rPr>
          <w:rFonts w:asciiTheme="minorHAnsi" w:hAnsiTheme="minorHAnsi"/>
          <w:b/>
          <w:color w:val="FF0000"/>
        </w:rPr>
        <w:t>&lt;Heading-3: Calibri, 12&gt;</w:t>
      </w:r>
    </w:p>
    <w:p w14:paraId="2F84B842" w14:textId="77777777" w:rsidR="00063ADB" w:rsidRPr="00F7101B" w:rsidRDefault="00063ADB" w:rsidP="00063ADB">
      <w:pPr>
        <w:tabs>
          <w:tab w:val="right" w:pos="8669"/>
        </w:tabs>
        <w:spacing w:line="240" w:lineRule="auto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ab/>
      </w:r>
    </w:p>
    <w:p w14:paraId="119D8BC7" w14:textId="77777777" w:rsidR="00A07C5D" w:rsidRPr="00A07C5D" w:rsidRDefault="00063ADB" w:rsidP="00A07C5D">
      <w:pPr>
        <w:pStyle w:val="ListParagraph"/>
        <w:numPr>
          <w:ilvl w:val="0"/>
          <w:numId w:val="25"/>
        </w:numPr>
        <w:tabs>
          <w:tab w:val="right" w:pos="8669"/>
        </w:tabs>
        <w:spacing w:line="240" w:lineRule="auto"/>
        <w:ind w:left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>Heading and sub-heading can be highlighted in bold</w:t>
      </w:r>
    </w:p>
    <w:p w14:paraId="640815ED" w14:textId="77777777" w:rsidR="00B651D7" w:rsidRDefault="00B651D7" w:rsidP="00B651D7">
      <w:pPr>
        <w:pStyle w:val="ListParagraph"/>
        <w:rPr>
          <w:rFonts w:asciiTheme="minorHAnsi" w:hAnsiTheme="minorHAnsi"/>
        </w:rPr>
      </w:pPr>
    </w:p>
    <w:p w14:paraId="253E0DA0" w14:textId="77777777" w:rsidR="00A07C5D" w:rsidRPr="00F7101B" w:rsidRDefault="00A07C5D" w:rsidP="00A07C5D">
      <w:pPr>
        <w:pStyle w:val="ListParagraph"/>
        <w:numPr>
          <w:ilvl w:val="2"/>
          <w:numId w:val="24"/>
        </w:numPr>
        <w:tabs>
          <w:tab w:val="right" w:pos="8669"/>
        </w:tabs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Organization of the report</w:t>
      </w:r>
      <w:r w:rsidRPr="00F7101B">
        <w:rPr>
          <w:rFonts w:asciiTheme="minorHAnsi" w:hAnsiTheme="minorHAnsi"/>
          <w:b/>
        </w:rPr>
        <w:t xml:space="preserve"> </w:t>
      </w:r>
      <w:r w:rsidRPr="00F7101B">
        <w:rPr>
          <w:rFonts w:asciiTheme="minorHAnsi" w:hAnsiTheme="minorHAnsi"/>
          <w:b/>
          <w:color w:val="FF0000"/>
        </w:rPr>
        <w:t>&lt;Heading-3: Calibri, 12&gt;</w:t>
      </w:r>
    </w:p>
    <w:p w14:paraId="589D7583" w14:textId="77777777" w:rsidR="00A07C5D" w:rsidRPr="00A07C5D" w:rsidRDefault="00A07C5D" w:rsidP="00A07C5D">
      <w:pPr>
        <w:pStyle w:val="ListParagraph"/>
        <w:numPr>
          <w:ilvl w:val="0"/>
          <w:numId w:val="25"/>
        </w:numPr>
        <w:tabs>
          <w:tab w:val="right" w:pos="8669"/>
        </w:tabs>
        <w:spacing w:line="240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Summarize each of the following chapters of the report, each in a single para of 4-8 lines</w:t>
      </w:r>
    </w:p>
    <w:p w14:paraId="2BB1F9E2" w14:textId="77777777" w:rsidR="00A07C5D" w:rsidRPr="00A07C5D" w:rsidRDefault="00A07C5D" w:rsidP="00B651D7">
      <w:pPr>
        <w:rPr>
          <w:rFonts w:asciiTheme="minorHAnsi" w:hAnsiTheme="minorHAnsi"/>
        </w:rPr>
      </w:pPr>
    </w:p>
    <w:p w14:paraId="65CC1E07" w14:textId="77777777" w:rsidR="00B651D7" w:rsidRPr="00F7101B" w:rsidRDefault="00B651D7" w:rsidP="00B651D7">
      <w:pPr>
        <w:pStyle w:val="ListParagraph"/>
        <w:tabs>
          <w:tab w:val="right" w:pos="8669"/>
        </w:tabs>
        <w:spacing w:line="240" w:lineRule="auto"/>
        <w:rPr>
          <w:rFonts w:asciiTheme="minorHAnsi" w:hAnsiTheme="minorHAnsi"/>
        </w:rPr>
      </w:pPr>
    </w:p>
    <w:p w14:paraId="62A8E4F5" w14:textId="77777777" w:rsidR="00063ADB" w:rsidRPr="00F7101B" w:rsidRDefault="00063ADB" w:rsidP="00BC33AE">
      <w:pPr>
        <w:ind w:left="2880" w:firstLine="720"/>
        <w:rPr>
          <w:rFonts w:asciiTheme="minorHAnsi" w:hAnsiTheme="minorHAnsi"/>
          <w:b/>
          <w:color w:val="FF0000"/>
        </w:rPr>
      </w:pPr>
      <w:r w:rsidRPr="00F7101B">
        <w:rPr>
          <w:rFonts w:asciiTheme="minorHAnsi" w:hAnsiTheme="minorHAnsi"/>
          <w:b/>
          <w:color w:val="FF0000"/>
        </w:rPr>
        <w:t>&lt;Font: Calibri, 12&gt;</w:t>
      </w:r>
    </w:p>
    <w:p w14:paraId="046472DC" w14:textId="77777777" w:rsidR="001B3641" w:rsidRPr="00F7101B" w:rsidRDefault="001B3641" w:rsidP="00063ADB">
      <w:pPr>
        <w:tabs>
          <w:tab w:val="right" w:pos="8669"/>
        </w:tabs>
        <w:spacing w:line="240" w:lineRule="auto"/>
        <w:jc w:val="center"/>
        <w:rPr>
          <w:rFonts w:asciiTheme="minorHAnsi" w:hAnsiTheme="minorHAnsi"/>
        </w:rPr>
      </w:pPr>
    </w:p>
    <w:p w14:paraId="1C970BF6" w14:textId="77777777" w:rsidR="001B3641" w:rsidRPr="00F7101B" w:rsidRDefault="001B3641" w:rsidP="001B3641">
      <w:pPr>
        <w:tabs>
          <w:tab w:val="right" w:pos="8669"/>
        </w:tabs>
        <w:spacing w:line="240" w:lineRule="auto"/>
        <w:rPr>
          <w:rFonts w:asciiTheme="minorHAnsi" w:hAnsiTheme="minorHAnsi"/>
        </w:rPr>
      </w:pPr>
    </w:p>
    <w:p w14:paraId="69B28C05" w14:textId="77777777" w:rsidR="001B3641" w:rsidRPr="00F7101B" w:rsidRDefault="001B3641" w:rsidP="001B3641">
      <w:pPr>
        <w:tabs>
          <w:tab w:val="right" w:pos="8669"/>
        </w:tabs>
        <w:spacing w:line="240" w:lineRule="auto"/>
        <w:rPr>
          <w:rFonts w:asciiTheme="minorHAnsi" w:hAnsiTheme="minorHAnsi"/>
        </w:rPr>
      </w:pPr>
    </w:p>
    <w:p w14:paraId="01B289BE" w14:textId="77777777" w:rsidR="00C90CCF" w:rsidRPr="00F7101B" w:rsidRDefault="00C90CCF" w:rsidP="00C90CCF">
      <w:pPr>
        <w:tabs>
          <w:tab w:val="right" w:pos="8669"/>
        </w:tabs>
        <w:spacing w:line="240" w:lineRule="auto"/>
        <w:jc w:val="center"/>
        <w:rPr>
          <w:rFonts w:asciiTheme="minorHAnsi" w:hAnsiTheme="minorHAnsi"/>
        </w:rPr>
      </w:pPr>
      <w:r w:rsidRPr="00F7101B">
        <w:rPr>
          <w:rFonts w:asciiTheme="minorHAnsi" w:hAnsiTheme="minorHAnsi"/>
        </w:rPr>
        <w:tab/>
      </w:r>
    </w:p>
    <w:p w14:paraId="395ADD0B" w14:textId="77777777" w:rsidR="00C90CCF" w:rsidRPr="00F7101B" w:rsidRDefault="00C90CCF" w:rsidP="00C90CCF">
      <w:pPr>
        <w:tabs>
          <w:tab w:val="right" w:pos="8669"/>
        </w:tabs>
        <w:spacing w:line="240" w:lineRule="auto"/>
        <w:jc w:val="center"/>
        <w:rPr>
          <w:rFonts w:asciiTheme="minorHAnsi" w:hAnsiTheme="minorHAnsi"/>
        </w:rPr>
      </w:pPr>
    </w:p>
    <w:p w14:paraId="6DDED07A" w14:textId="77777777" w:rsidR="00B5056F" w:rsidRPr="00F7101B" w:rsidRDefault="00B5056F" w:rsidP="00C90CCF">
      <w:pPr>
        <w:tabs>
          <w:tab w:val="right" w:pos="8669"/>
        </w:tabs>
        <w:spacing w:line="240" w:lineRule="auto"/>
        <w:jc w:val="center"/>
        <w:rPr>
          <w:rFonts w:asciiTheme="minorHAnsi" w:hAnsiTheme="minorHAnsi"/>
        </w:rPr>
      </w:pPr>
      <w:r w:rsidRPr="00F7101B">
        <w:rPr>
          <w:rFonts w:asciiTheme="minorHAnsi" w:hAnsiTheme="minorHAnsi"/>
        </w:rPr>
        <w:br w:type="page"/>
      </w:r>
    </w:p>
    <w:p w14:paraId="17F0D53B" w14:textId="77777777" w:rsidR="00A5537A" w:rsidRPr="00F7101B" w:rsidRDefault="00A5537A" w:rsidP="000925AE">
      <w:pPr>
        <w:pStyle w:val="Heading1"/>
      </w:pPr>
    </w:p>
    <w:p w14:paraId="0D30E41F" w14:textId="77777777" w:rsidR="00B5056F" w:rsidRPr="00F7101B" w:rsidRDefault="000925AE" w:rsidP="000925AE">
      <w:pPr>
        <w:pStyle w:val="Heading1"/>
      </w:pPr>
      <w:r w:rsidRPr="00F7101B">
        <w:rPr>
          <w:color w:val="FF0000"/>
          <w:sz w:val="24"/>
          <w:szCs w:val="24"/>
        </w:rPr>
        <w:t>&lt;Heading-1: Calibri, 16&gt;</w:t>
      </w:r>
      <w:r w:rsidR="00BC33AE" w:rsidRPr="00F7101B">
        <w:t>2.</w:t>
      </w:r>
      <w:r w:rsidR="003B22B4" w:rsidRPr="00F7101B">
        <w:t xml:space="preserve">Background </w:t>
      </w:r>
      <w:r w:rsidR="00C90CCF" w:rsidRPr="00F7101B">
        <w:t>Theory</w:t>
      </w:r>
    </w:p>
    <w:p w14:paraId="27AC28C5" w14:textId="77777777" w:rsidR="00790C98" w:rsidRPr="00F7101B" w:rsidRDefault="00790C98" w:rsidP="00790C98">
      <w:pPr>
        <w:rPr>
          <w:rFonts w:asciiTheme="minorHAnsi" w:hAnsiTheme="minorHAnsi"/>
        </w:rPr>
      </w:pPr>
    </w:p>
    <w:p w14:paraId="12A4C730" w14:textId="77777777" w:rsidR="00C90CCF" w:rsidRPr="00F7101B" w:rsidRDefault="00C90CCF" w:rsidP="00C90CC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567A4A10" w14:textId="77777777" w:rsidR="00C90CCF" w:rsidRPr="00F7101B" w:rsidRDefault="00C90CCF">
      <w:pPr>
        <w:spacing w:line="240" w:lineRule="auto"/>
        <w:jc w:val="left"/>
        <w:rPr>
          <w:rFonts w:asciiTheme="minorHAnsi" w:hAnsiTheme="minorHAnsi"/>
          <w:b/>
        </w:rPr>
      </w:pPr>
    </w:p>
    <w:p w14:paraId="2C78288C" w14:textId="77777777" w:rsidR="00C90CCF" w:rsidRPr="00F7101B" w:rsidRDefault="00C90CCF">
      <w:pPr>
        <w:spacing w:line="240" w:lineRule="auto"/>
        <w:jc w:val="left"/>
        <w:rPr>
          <w:rFonts w:asciiTheme="minorHAnsi" w:hAnsiTheme="minorHAnsi"/>
          <w:b/>
        </w:rPr>
      </w:pPr>
    </w:p>
    <w:p w14:paraId="18B84972" w14:textId="17CFF947" w:rsidR="0075452C" w:rsidRPr="00F7101B" w:rsidRDefault="00BC33AE">
      <w:pPr>
        <w:spacing w:line="240" w:lineRule="auto"/>
        <w:jc w:val="left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 xml:space="preserve">2.1 </w:t>
      </w:r>
      <w:r w:rsidR="00C020C1" w:rsidRPr="00F7101B">
        <w:rPr>
          <w:rFonts w:asciiTheme="minorHAnsi" w:hAnsiTheme="minorHAnsi"/>
          <w:b/>
        </w:rPr>
        <w:t xml:space="preserve">Background </w:t>
      </w:r>
      <w:r w:rsidR="00C90CCF" w:rsidRPr="00F7101B">
        <w:rPr>
          <w:rFonts w:asciiTheme="minorHAnsi" w:hAnsiTheme="minorHAnsi"/>
          <w:b/>
        </w:rPr>
        <w:t>Theory</w:t>
      </w:r>
      <w:r w:rsidR="005F5F8E">
        <w:rPr>
          <w:rFonts w:asciiTheme="minorHAnsi" w:hAnsiTheme="minorHAnsi"/>
          <w:b/>
        </w:rPr>
        <w:t xml:space="preserve"> </w:t>
      </w:r>
      <w:bookmarkStart w:id="36" w:name="_GoBack"/>
      <w:bookmarkEnd w:id="36"/>
      <w:r w:rsidR="00C020C1" w:rsidRPr="00F7101B">
        <w:rPr>
          <w:rFonts w:asciiTheme="minorHAnsi" w:hAnsiTheme="minorHAnsi"/>
          <w:b/>
        </w:rPr>
        <w:t>(or Theoretical basis) on ‘</w:t>
      </w:r>
      <w:r w:rsidR="003B22B4" w:rsidRPr="00F7101B">
        <w:rPr>
          <w:rFonts w:asciiTheme="minorHAnsi" w:hAnsiTheme="minorHAnsi"/>
          <w:b/>
        </w:rPr>
        <w:t>Project</w:t>
      </w:r>
      <w:r w:rsidR="00C020C1" w:rsidRPr="00F7101B">
        <w:rPr>
          <w:rFonts w:asciiTheme="minorHAnsi" w:hAnsiTheme="minorHAnsi"/>
          <w:b/>
        </w:rPr>
        <w:t xml:space="preserve"> Topic’ </w:t>
      </w:r>
      <w:r w:rsidR="0075452C" w:rsidRPr="00F7101B">
        <w:rPr>
          <w:rFonts w:asciiTheme="minorHAnsi" w:hAnsiTheme="minorHAnsi"/>
          <w:b/>
        </w:rPr>
        <w:t>should comprise of:</w:t>
      </w:r>
    </w:p>
    <w:p w14:paraId="70E651EF" w14:textId="77777777" w:rsidR="0075452C" w:rsidRPr="00F7101B" w:rsidRDefault="0075452C">
      <w:pPr>
        <w:spacing w:line="240" w:lineRule="auto"/>
        <w:jc w:val="left"/>
        <w:rPr>
          <w:rFonts w:asciiTheme="minorHAnsi" w:hAnsiTheme="minorHAnsi"/>
        </w:rPr>
      </w:pPr>
    </w:p>
    <w:p w14:paraId="4EE22E84" w14:textId="77777777" w:rsidR="00D34334" w:rsidRPr="00F7101B" w:rsidRDefault="00D34334" w:rsidP="006465E7">
      <w:pPr>
        <w:pStyle w:val="ListParagraph"/>
        <w:numPr>
          <w:ilvl w:val="0"/>
          <w:numId w:val="21"/>
        </w:numPr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Need to discuss related work at start to set scene</w:t>
      </w:r>
    </w:p>
    <w:p w14:paraId="561F5EFC" w14:textId="77777777" w:rsidR="004C5747" w:rsidRPr="00F7101B" w:rsidRDefault="004C5747" w:rsidP="006465E7">
      <w:pPr>
        <w:numPr>
          <w:ilvl w:val="0"/>
          <w:numId w:val="21"/>
        </w:numPr>
        <w:jc w:val="left"/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Principles  and Assumptions</w:t>
      </w:r>
    </w:p>
    <w:p w14:paraId="0C8BCC02" w14:textId="77777777" w:rsidR="004C5747" w:rsidRPr="00F7101B" w:rsidRDefault="004C5747" w:rsidP="006465E7">
      <w:pPr>
        <w:numPr>
          <w:ilvl w:val="0"/>
          <w:numId w:val="21"/>
        </w:numPr>
        <w:jc w:val="left"/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Understanding of  key definitions and its implications</w:t>
      </w:r>
    </w:p>
    <w:p w14:paraId="6A1E0FC3" w14:textId="77777777" w:rsidR="004C5747" w:rsidRPr="00F7101B" w:rsidRDefault="004C5747" w:rsidP="006465E7">
      <w:pPr>
        <w:numPr>
          <w:ilvl w:val="0"/>
          <w:numId w:val="21"/>
        </w:numPr>
        <w:jc w:val="left"/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Standard Formulae, units  and  relation between important parameters</w:t>
      </w:r>
    </w:p>
    <w:p w14:paraId="1E4F9E08" w14:textId="77777777" w:rsidR="004C5747" w:rsidRPr="00F7101B" w:rsidRDefault="004C5747" w:rsidP="006465E7">
      <w:pPr>
        <w:numPr>
          <w:ilvl w:val="0"/>
          <w:numId w:val="21"/>
        </w:numPr>
        <w:jc w:val="left"/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Merits, Demerits  and  Applicability</w:t>
      </w:r>
    </w:p>
    <w:p w14:paraId="6F6E6BD9" w14:textId="77777777" w:rsidR="004C5747" w:rsidRPr="00F7101B" w:rsidRDefault="004C5747" w:rsidP="006465E7">
      <w:pPr>
        <w:numPr>
          <w:ilvl w:val="0"/>
          <w:numId w:val="21"/>
        </w:numPr>
        <w:jc w:val="left"/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 xml:space="preserve">Relative comparison with peripheral topics  </w:t>
      </w:r>
    </w:p>
    <w:p w14:paraId="7A2C66F4" w14:textId="77777777" w:rsidR="00D34334" w:rsidRPr="00F7101B" w:rsidRDefault="00D34334" w:rsidP="006465E7">
      <w:pPr>
        <w:numPr>
          <w:ilvl w:val="0"/>
          <w:numId w:val="21"/>
        </w:numPr>
        <w:jc w:val="left"/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Need to discuss related work at end to demonstrate your originality</w:t>
      </w:r>
    </w:p>
    <w:p w14:paraId="14769A0D" w14:textId="77777777" w:rsidR="0075452C" w:rsidRPr="00F7101B" w:rsidRDefault="0075452C">
      <w:pPr>
        <w:spacing w:line="240" w:lineRule="auto"/>
        <w:jc w:val="left"/>
        <w:rPr>
          <w:rFonts w:asciiTheme="minorHAnsi" w:hAnsiTheme="minorHAnsi"/>
        </w:rPr>
      </w:pPr>
    </w:p>
    <w:p w14:paraId="25009E7F" w14:textId="77777777" w:rsidR="00E85DCB" w:rsidRPr="00F7101B" w:rsidRDefault="00E85DCB" w:rsidP="00E85DCB">
      <w:pPr>
        <w:pStyle w:val="ListParagraph"/>
        <w:ind w:left="1080"/>
        <w:rPr>
          <w:rFonts w:asciiTheme="minorHAnsi" w:hAnsiTheme="minorHAnsi"/>
        </w:rPr>
      </w:pPr>
    </w:p>
    <w:p w14:paraId="23CD2356" w14:textId="77777777" w:rsidR="003B22B4" w:rsidRPr="00F7101B" w:rsidRDefault="000B11AD" w:rsidP="000B11AD">
      <w:pPr>
        <w:jc w:val="center"/>
        <w:rPr>
          <w:rFonts w:asciiTheme="minorHAnsi" w:hAnsiTheme="minorHAnsi"/>
          <w:b/>
          <w:bCs/>
          <w:color w:val="FF0000"/>
          <w:lang w:val="en-IN"/>
        </w:rPr>
      </w:pPr>
      <w:r w:rsidRPr="00F7101B">
        <w:rPr>
          <w:rFonts w:asciiTheme="minorHAnsi" w:hAnsiTheme="minorHAnsi"/>
          <w:b/>
          <w:bCs/>
          <w:color w:val="FF0000"/>
          <w:lang w:val="en-IN"/>
        </w:rPr>
        <w:t>&lt;Font: Calibri, 12&gt;</w:t>
      </w:r>
    </w:p>
    <w:p w14:paraId="0FD172BC" w14:textId="77777777" w:rsidR="003B22B4" w:rsidRPr="00F7101B" w:rsidRDefault="003B22B4">
      <w:pPr>
        <w:spacing w:line="240" w:lineRule="auto"/>
        <w:jc w:val="left"/>
        <w:rPr>
          <w:rFonts w:asciiTheme="minorHAnsi" w:hAnsiTheme="minorHAnsi"/>
          <w:b/>
          <w:bCs/>
          <w:color w:val="FF0000"/>
          <w:lang w:val="en-IN"/>
        </w:rPr>
      </w:pPr>
      <w:r w:rsidRPr="00F7101B">
        <w:rPr>
          <w:rFonts w:asciiTheme="minorHAnsi" w:hAnsiTheme="minorHAnsi"/>
          <w:b/>
          <w:bCs/>
          <w:color w:val="FF0000"/>
          <w:lang w:val="en-IN"/>
        </w:rPr>
        <w:br w:type="page"/>
      </w:r>
    </w:p>
    <w:p w14:paraId="712B5DA0" w14:textId="77777777" w:rsidR="00B5056F" w:rsidRPr="00F7101B" w:rsidRDefault="00B5056F" w:rsidP="00B5056F">
      <w:pPr>
        <w:rPr>
          <w:rFonts w:asciiTheme="minorHAnsi" w:hAnsiTheme="minorHAnsi"/>
        </w:rPr>
      </w:pPr>
    </w:p>
    <w:p w14:paraId="27B3C055" w14:textId="77777777" w:rsidR="00B5056F" w:rsidRPr="00F7101B" w:rsidRDefault="000925AE" w:rsidP="000925AE">
      <w:pPr>
        <w:pStyle w:val="Heading1"/>
      </w:pPr>
      <w:r w:rsidRPr="00F7101B">
        <w:rPr>
          <w:color w:val="FF0000"/>
          <w:sz w:val="24"/>
          <w:szCs w:val="24"/>
        </w:rPr>
        <w:t>&lt;Heading-1: Calibri, 16&gt;</w:t>
      </w:r>
      <w:r w:rsidR="000B11AD" w:rsidRPr="00F7101B">
        <w:t xml:space="preserve">3. </w:t>
      </w:r>
      <w:r w:rsidR="003B22B4" w:rsidRPr="00F7101B">
        <w:t>Aim</w:t>
      </w:r>
      <w:r w:rsidR="00C90CCF" w:rsidRPr="00F7101B">
        <w:t xml:space="preserve"> and</w:t>
      </w:r>
      <w:r w:rsidR="003B22B4" w:rsidRPr="00F7101B">
        <w:t xml:space="preserve"> Obj</w:t>
      </w:r>
      <w:r w:rsidR="00C90CCF" w:rsidRPr="00F7101B">
        <w:t>ectives</w:t>
      </w:r>
    </w:p>
    <w:p w14:paraId="35E64470" w14:textId="77777777" w:rsidR="009065D9" w:rsidRPr="00F7101B" w:rsidRDefault="009065D9">
      <w:pPr>
        <w:spacing w:line="240" w:lineRule="auto"/>
        <w:jc w:val="left"/>
        <w:rPr>
          <w:rFonts w:asciiTheme="minorHAnsi" w:hAnsiTheme="minorHAnsi"/>
          <w:b/>
        </w:rPr>
      </w:pPr>
    </w:p>
    <w:p w14:paraId="5DDC4212" w14:textId="77777777" w:rsidR="003B22B4" w:rsidRPr="00F7101B" w:rsidRDefault="003B22B4" w:rsidP="003B22B4">
      <w:pPr>
        <w:spacing w:line="240" w:lineRule="auto"/>
        <w:jc w:val="left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This chapter should contain the following:</w:t>
      </w:r>
    </w:p>
    <w:p w14:paraId="65DF8E05" w14:textId="77777777" w:rsidR="00C90CCF" w:rsidRPr="00F7101B" w:rsidRDefault="00C90CCF" w:rsidP="003B22B4">
      <w:pPr>
        <w:spacing w:line="240" w:lineRule="auto"/>
        <w:jc w:val="left"/>
        <w:rPr>
          <w:rFonts w:asciiTheme="minorHAnsi" w:hAnsiTheme="minorHAnsi"/>
          <w:b/>
        </w:rPr>
      </w:pPr>
    </w:p>
    <w:p w14:paraId="4C583BB8" w14:textId="77777777" w:rsidR="00C90CCF" w:rsidRPr="00F7101B" w:rsidRDefault="00C90CCF" w:rsidP="00C90CC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6FF7DCE1" w14:textId="77777777" w:rsidR="00C90CCF" w:rsidRPr="00F7101B" w:rsidRDefault="00C90CCF" w:rsidP="003B22B4">
      <w:pPr>
        <w:spacing w:line="240" w:lineRule="auto"/>
        <w:jc w:val="left"/>
        <w:rPr>
          <w:rFonts w:asciiTheme="minorHAnsi" w:hAnsiTheme="minorHAnsi"/>
          <w:b/>
        </w:rPr>
      </w:pPr>
    </w:p>
    <w:p w14:paraId="12E1982E" w14:textId="77777777" w:rsidR="003B22B4" w:rsidRPr="00F7101B" w:rsidRDefault="003B22B4" w:rsidP="003B22B4">
      <w:pPr>
        <w:spacing w:line="240" w:lineRule="auto"/>
        <w:jc w:val="left"/>
        <w:rPr>
          <w:rFonts w:asciiTheme="minorHAnsi" w:hAnsiTheme="minorHAnsi"/>
          <w:b/>
        </w:rPr>
      </w:pPr>
    </w:p>
    <w:p w14:paraId="7397DAAC" w14:textId="77777777" w:rsidR="003B22B4" w:rsidRPr="00F7101B" w:rsidRDefault="003B22B4" w:rsidP="003B22B4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 xml:space="preserve">Title </w:t>
      </w:r>
    </w:p>
    <w:p w14:paraId="23AD0101" w14:textId="77777777" w:rsidR="003B22B4" w:rsidRPr="00F7101B" w:rsidRDefault="003B22B4" w:rsidP="003B22B4">
      <w:pPr>
        <w:pStyle w:val="ListParagraph"/>
        <w:spacing w:line="240" w:lineRule="auto"/>
        <w:jc w:val="left"/>
        <w:rPr>
          <w:rFonts w:asciiTheme="minorHAnsi" w:hAnsiTheme="minorHAnsi"/>
        </w:rPr>
      </w:pPr>
    </w:p>
    <w:p w14:paraId="3F0C5B68" w14:textId="110A9968" w:rsidR="003B22B4" w:rsidRPr="00F7101B" w:rsidRDefault="003B22B4" w:rsidP="003B22B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Title of the </w:t>
      </w:r>
      <w:r w:rsidR="00385078">
        <w:rPr>
          <w:rFonts w:asciiTheme="minorHAnsi" w:hAnsiTheme="minorHAnsi"/>
        </w:rPr>
        <w:t>Seminar</w:t>
      </w:r>
    </w:p>
    <w:p w14:paraId="581B68AA" w14:textId="77777777" w:rsidR="003B22B4" w:rsidRPr="00F7101B" w:rsidRDefault="003B22B4" w:rsidP="003B22B4">
      <w:pPr>
        <w:pStyle w:val="ListParagraph"/>
        <w:numPr>
          <w:ilvl w:val="0"/>
          <w:numId w:val="9"/>
        </w:numPr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Aim</w:t>
      </w:r>
    </w:p>
    <w:p w14:paraId="2E8B3154" w14:textId="77777777" w:rsidR="003B22B4" w:rsidRPr="00F7101B" w:rsidRDefault="003B22B4" w:rsidP="003B22B4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  <w:lang w:val="en-US"/>
        </w:rPr>
        <w:t xml:space="preserve">Defined aim </w:t>
      </w:r>
    </w:p>
    <w:p w14:paraId="2CF028C0" w14:textId="77777777" w:rsidR="003B22B4" w:rsidRPr="00F7101B" w:rsidRDefault="003B22B4" w:rsidP="003B22B4">
      <w:pPr>
        <w:pStyle w:val="ListParagraph"/>
        <w:spacing w:line="240" w:lineRule="auto"/>
        <w:jc w:val="left"/>
        <w:rPr>
          <w:rFonts w:asciiTheme="minorHAnsi" w:hAnsiTheme="minorHAnsi"/>
        </w:rPr>
      </w:pPr>
    </w:p>
    <w:p w14:paraId="1458214C" w14:textId="77777777" w:rsidR="003B22B4" w:rsidRPr="00F7101B" w:rsidRDefault="003B22B4" w:rsidP="003B22B4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 xml:space="preserve">Objectives </w:t>
      </w:r>
    </w:p>
    <w:p w14:paraId="14022865" w14:textId="77777777" w:rsidR="003B22B4" w:rsidRPr="00F7101B" w:rsidRDefault="003B22B4" w:rsidP="003B22B4">
      <w:pPr>
        <w:pStyle w:val="ListParagraph"/>
        <w:spacing w:line="240" w:lineRule="auto"/>
        <w:jc w:val="left"/>
        <w:rPr>
          <w:rFonts w:asciiTheme="minorHAnsi" w:hAnsiTheme="minorHAnsi"/>
          <w:b/>
        </w:rPr>
      </w:pPr>
    </w:p>
    <w:p w14:paraId="31D45E9E" w14:textId="77777777" w:rsidR="003B22B4" w:rsidRPr="00F7101B" w:rsidRDefault="003B22B4" w:rsidP="003B22B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Defined objectives</w:t>
      </w:r>
    </w:p>
    <w:p w14:paraId="3B3EA885" w14:textId="77777777" w:rsidR="003B22B4" w:rsidRPr="00F7101B" w:rsidRDefault="003B22B4" w:rsidP="003B22B4">
      <w:pPr>
        <w:pStyle w:val="ListParagraph"/>
        <w:ind w:left="1440"/>
        <w:rPr>
          <w:rFonts w:asciiTheme="minorHAnsi" w:hAnsiTheme="minorHAnsi"/>
        </w:rPr>
      </w:pPr>
    </w:p>
    <w:p w14:paraId="6DD3B6FA" w14:textId="226F22EA" w:rsidR="003B22B4" w:rsidRPr="00F7101B" w:rsidRDefault="003B22B4" w:rsidP="003B22B4">
      <w:pPr>
        <w:pStyle w:val="ListParagraph"/>
        <w:numPr>
          <w:ilvl w:val="0"/>
          <w:numId w:val="9"/>
        </w:numPr>
        <w:spacing w:before="240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Methods and Methodology/Approach to attain each objective</w:t>
      </w:r>
      <w:r w:rsidR="00A046A2">
        <w:rPr>
          <w:rFonts w:asciiTheme="minorHAnsi" w:hAnsiTheme="minorHAnsi"/>
          <w:b/>
        </w:rPr>
        <w:t xml:space="preserve"> </w:t>
      </w:r>
    </w:p>
    <w:p w14:paraId="6E1F8BA7" w14:textId="77777777" w:rsidR="00A96BE6" w:rsidRPr="00F7101B" w:rsidRDefault="00A96BE6" w:rsidP="00A96BE6">
      <w:pPr>
        <w:pStyle w:val="ListParagraph"/>
        <w:ind w:left="1440"/>
        <w:rPr>
          <w:rFonts w:asciiTheme="minorHAnsi" w:hAnsiTheme="minorHAnsi"/>
          <w:lang w:val="en-US"/>
        </w:rPr>
      </w:pPr>
    </w:p>
    <w:tbl>
      <w:tblPr>
        <w:tblW w:w="930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36"/>
        <w:gridCol w:w="2496"/>
        <w:gridCol w:w="2865"/>
        <w:gridCol w:w="2709"/>
      </w:tblGrid>
      <w:tr w:rsidR="003B22B4" w:rsidRPr="00F7101B" w14:paraId="08BCA733" w14:textId="77777777" w:rsidTr="00417F67">
        <w:trPr>
          <w:trHeight w:val="584"/>
          <w:jc w:val="center"/>
        </w:trPr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D892B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b/>
                <w:bCs/>
                <w:color w:val="FFFFFF" w:themeColor="light1"/>
                <w:kern w:val="24"/>
              </w:rPr>
              <w:t>Objective No.</w:t>
            </w:r>
          </w:p>
        </w:tc>
        <w:tc>
          <w:tcPr>
            <w:tcW w:w="26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40812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b/>
                <w:bCs/>
                <w:color w:val="FFFFFF" w:themeColor="light1"/>
                <w:kern w:val="24"/>
              </w:rPr>
              <w:t>Statement of the Objective</w:t>
            </w:r>
          </w:p>
        </w:tc>
        <w:tc>
          <w:tcPr>
            <w:tcW w:w="30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65F07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b/>
                <w:bCs/>
                <w:color w:val="FFFFFF" w:themeColor="light1"/>
                <w:kern w:val="24"/>
              </w:rPr>
              <w:t>Method/ Methodology</w:t>
            </w:r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843C5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b/>
                <w:bCs/>
                <w:color w:val="FFFFFF" w:themeColor="light1"/>
                <w:kern w:val="24"/>
              </w:rPr>
              <w:t>Resources Utilised</w:t>
            </w:r>
          </w:p>
        </w:tc>
      </w:tr>
      <w:tr w:rsidR="003B22B4" w:rsidRPr="00F7101B" w14:paraId="039E2548" w14:textId="77777777" w:rsidTr="00417F67">
        <w:trPr>
          <w:trHeight w:val="584"/>
          <w:jc w:val="center"/>
        </w:trPr>
        <w:tc>
          <w:tcPr>
            <w:tcW w:w="7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6FFB5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color w:val="000000" w:themeColor="dark1"/>
                <w:kern w:val="24"/>
              </w:rPr>
              <w:t>1</w:t>
            </w:r>
          </w:p>
        </w:tc>
        <w:tc>
          <w:tcPr>
            <w:tcW w:w="26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C94BA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30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27279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8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E49B3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</w:tr>
      <w:tr w:rsidR="003B22B4" w:rsidRPr="00F7101B" w14:paraId="23373F40" w14:textId="77777777" w:rsidTr="00417F67">
        <w:trPr>
          <w:trHeight w:val="584"/>
          <w:jc w:val="center"/>
        </w:trPr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8F90C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color w:val="000000" w:themeColor="dark1"/>
                <w:kern w:val="24"/>
              </w:rPr>
              <w:t>2</w:t>
            </w:r>
          </w:p>
        </w:tc>
        <w:tc>
          <w:tcPr>
            <w:tcW w:w="2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71C8D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3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F02DF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E00F3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</w:tr>
      <w:tr w:rsidR="003B22B4" w:rsidRPr="00F7101B" w14:paraId="15F90FDD" w14:textId="77777777" w:rsidTr="00417F67">
        <w:trPr>
          <w:trHeight w:val="584"/>
          <w:jc w:val="center"/>
        </w:trPr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22CFB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color w:val="000000" w:themeColor="dark1"/>
                <w:kern w:val="24"/>
              </w:rPr>
              <w:t>3</w:t>
            </w:r>
          </w:p>
        </w:tc>
        <w:tc>
          <w:tcPr>
            <w:tcW w:w="2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44B89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3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2A301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44E34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</w:tr>
      <w:tr w:rsidR="003B22B4" w:rsidRPr="00F7101B" w14:paraId="33BD1BBE" w14:textId="77777777" w:rsidTr="00417F67">
        <w:trPr>
          <w:trHeight w:val="584"/>
          <w:jc w:val="center"/>
        </w:trPr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E24524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color w:val="000000" w:themeColor="dark1"/>
                <w:kern w:val="24"/>
              </w:rPr>
              <w:t>4</w:t>
            </w:r>
          </w:p>
        </w:tc>
        <w:tc>
          <w:tcPr>
            <w:tcW w:w="2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31DDE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3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D926E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77C6C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</w:tr>
      <w:tr w:rsidR="003B22B4" w:rsidRPr="00F7101B" w14:paraId="4CE961FF" w14:textId="77777777" w:rsidTr="00417F67">
        <w:trPr>
          <w:trHeight w:val="584"/>
          <w:jc w:val="center"/>
        </w:trPr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E2010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color w:val="000000" w:themeColor="dark1"/>
                <w:kern w:val="24"/>
              </w:rPr>
              <w:t>5</w:t>
            </w:r>
          </w:p>
        </w:tc>
        <w:tc>
          <w:tcPr>
            <w:tcW w:w="2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0F00F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3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65F2A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DC7DE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</w:tr>
    </w:tbl>
    <w:p w14:paraId="30613F04" w14:textId="77777777" w:rsidR="00A96BE6" w:rsidRPr="00F7101B" w:rsidRDefault="00A96BE6" w:rsidP="003B22B4">
      <w:pPr>
        <w:rPr>
          <w:rFonts w:asciiTheme="minorHAnsi" w:hAnsiTheme="minorHAnsi"/>
          <w:lang w:val="en-US"/>
        </w:rPr>
      </w:pPr>
    </w:p>
    <w:p w14:paraId="1DBB4BF4" w14:textId="77777777" w:rsidR="000B11AD" w:rsidRPr="00F7101B" w:rsidRDefault="000B11AD" w:rsidP="000B11AD">
      <w:pPr>
        <w:jc w:val="center"/>
        <w:rPr>
          <w:rFonts w:asciiTheme="minorHAnsi" w:hAnsiTheme="minorHAnsi"/>
          <w:b/>
          <w:bCs/>
          <w:color w:val="FF0000"/>
          <w:lang w:val="en-IN"/>
        </w:rPr>
      </w:pPr>
      <w:r w:rsidRPr="00F7101B">
        <w:rPr>
          <w:rFonts w:asciiTheme="minorHAnsi" w:hAnsiTheme="minorHAnsi"/>
          <w:b/>
          <w:bCs/>
          <w:color w:val="FF0000"/>
          <w:lang w:val="en-IN"/>
        </w:rPr>
        <w:lastRenderedPageBreak/>
        <w:t>&lt;Font: Calibri, 12&gt;</w:t>
      </w:r>
    </w:p>
    <w:p w14:paraId="355D9EC4" w14:textId="77777777" w:rsidR="000B11AD" w:rsidRPr="00F7101B" w:rsidRDefault="000B11AD" w:rsidP="000B11AD">
      <w:pPr>
        <w:spacing w:before="240"/>
        <w:jc w:val="center"/>
        <w:rPr>
          <w:rFonts w:asciiTheme="minorHAnsi" w:hAnsiTheme="minorHAnsi"/>
        </w:rPr>
      </w:pPr>
    </w:p>
    <w:p w14:paraId="22EE4716" w14:textId="77777777" w:rsidR="00456B54" w:rsidRPr="00F7101B" w:rsidRDefault="00456B54" w:rsidP="00456B54">
      <w:pPr>
        <w:rPr>
          <w:rFonts w:asciiTheme="minorHAnsi" w:hAnsiTheme="minorHAnsi"/>
        </w:rPr>
      </w:pPr>
    </w:p>
    <w:p w14:paraId="0572BA38" w14:textId="5EABD796" w:rsidR="000B11AD" w:rsidRPr="00F7101B" w:rsidRDefault="008F0CF2" w:rsidP="000925AE">
      <w:pPr>
        <w:pStyle w:val="Heading1"/>
      </w:pPr>
      <w:proofErr w:type="gramStart"/>
      <w:r>
        <w:rPr>
          <w:color w:val="FF0000"/>
          <w:sz w:val="24"/>
          <w:szCs w:val="24"/>
        </w:rPr>
        <w:t>h</w:t>
      </w:r>
      <w:r w:rsidR="000925AE" w:rsidRPr="00F7101B">
        <w:rPr>
          <w:color w:val="FF0000"/>
          <w:sz w:val="24"/>
          <w:szCs w:val="24"/>
        </w:rPr>
        <w:t>eading-1</w:t>
      </w:r>
      <w:proofErr w:type="gramEnd"/>
      <w:r w:rsidR="000925AE" w:rsidRPr="00F7101B">
        <w:rPr>
          <w:color w:val="FF0000"/>
          <w:sz w:val="24"/>
          <w:szCs w:val="24"/>
        </w:rPr>
        <w:t>: Calibri, 16&gt;</w:t>
      </w:r>
      <w:r>
        <w:t xml:space="preserve">  4 </w:t>
      </w:r>
      <w:r w:rsidR="00385078">
        <w:t xml:space="preserve">Discussion and </w:t>
      </w:r>
      <w:r w:rsidR="000B11AD" w:rsidRPr="00F7101B">
        <w:t xml:space="preserve">Results </w:t>
      </w:r>
    </w:p>
    <w:p w14:paraId="1D5EBA02" w14:textId="77777777" w:rsidR="00B2702A" w:rsidRPr="00F7101B" w:rsidRDefault="00B2702A" w:rsidP="00B5056F">
      <w:pPr>
        <w:jc w:val="center"/>
        <w:rPr>
          <w:rFonts w:asciiTheme="minorHAnsi" w:hAnsiTheme="minorHAnsi"/>
          <w:b/>
        </w:rPr>
      </w:pPr>
    </w:p>
    <w:p w14:paraId="56129307" w14:textId="77777777" w:rsidR="00C90CCF" w:rsidRPr="00F7101B" w:rsidRDefault="00C90CCF" w:rsidP="00C90CC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219F4524" w14:textId="77777777" w:rsidR="00C90CCF" w:rsidRDefault="00C90CCF" w:rsidP="003B22B4">
      <w:pPr>
        <w:ind w:left="360"/>
        <w:rPr>
          <w:rFonts w:asciiTheme="minorHAnsi" w:hAnsiTheme="minorHAnsi"/>
          <w:b/>
        </w:rPr>
      </w:pPr>
    </w:p>
    <w:p w14:paraId="017A872A" w14:textId="549FF86D" w:rsidR="00385078" w:rsidRDefault="00385078" w:rsidP="003B22B4">
      <w:pPr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Discussion:</w:t>
      </w:r>
    </w:p>
    <w:p w14:paraId="180A40D9" w14:textId="5754C398" w:rsidR="00385078" w:rsidRPr="00B15F5D" w:rsidRDefault="00385078" w:rsidP="003B22B4">
      <w:pPr>
        <w:ind w:left="360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</w:rPr>
        <w:tab/>
      </w:r>
      <w:r w:rsidRPr="00B15F5D">
        <w:rPr>
          <w:rFonts w:asciiTheme="minorHAnsi" w:hAnsiTheme="minorHAnsi"/>
          <w:b/>
          <w:sz w:val="36"/>
        </w:rPr>
        <w:t>&lt;The actual right up of Seminar will come here.&gt;</w:t>
      </w:r>
    </w:p>
    <w:p w14:paraId="3D59D837" w14:textId="77777777" w:rsidR="00385078" w:rsidRDefault="00385078" w:rsidP="003B22B4">
      <w:pPr>
        <w:ind w:left="360"/>
        <w:rPr>
          <w:rFonts w:asciiTheme="minorHAnsi" w:hAnsiTheme="minorHAnsi"/>
          <w:b/>
        </w:rPr>
      </w:pPr>
    </w:p>
    <w:p w14:paraId="3AC897B0" w14:textId="77777777" w:rsidR="00385078" w:rsidRPr="00F7101B" w:rsidRDefault="00385078" w:rsidP="003B22B4">
      <w:pPr>
        <w:ind w:left="360"/>
        <w:rPr>
          <w:rFonts w:asciiTheme="minorHAnsi" w:hAnsiTheme="minorHAnsi"/>
          <w:b/>
        </w:rPr>
      </w:pPr>
    </w:p>
    <w:p w14:paraId="762C487F" w14:textId="77777777" w:rsidR="003B22B4" w:rsidRPr="00F7101B" w:rsidRDefault="003B22B4" w:rsidP="003B22B4">
      <w:pPr>
        <w:ind w:left="360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Presentation of results can be through:</w:t>
      </w:r>
    </w:p>
    <w:p w14:paraId="1BE628D9" w14:textId="77777777" w:rsidR="003B22B4" w:rsidRPr="00F7101B" w:rsidRDefault="003B22B4" w:rsidP="003B22B4">
      <w:pPr>
        <w:rPr>
          <w:rFonts w:asciiTheme="minorHAnsi" w:hAnsiTheme="minorHAnsi"/>
          <w:b/>
        </w:rPr>
      </w:pPr>
    </w:p>
    <w:p w14:paraId="67B9D848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Tables</w:t>
      </w:r>
    </w:p>
    <w:p w14:paraId="5FAB3EFC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Graphs and Contours</w:t>
      </w:r>
    </w:p>
    <w:p w14:paraId="479C3AEA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Photographs</w:t>
      </w:r>
    </w:p>
    <w:p w14:paraId="4F8CF607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Can be any of the three or all</w:t>
      </w:r>
    </w:p>
    <w:p w14:paraId="6DC74E45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Justification of  Realisation of  Objectives</w:t>
      </w:r>
    </w:p>
    <w:p w14:paraId="1212A435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Relevant Discussions</w:t>
      </w:r>
    </w:p>
    <w:p w14:paraId="70323189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Propose Recommendations with substantiation</w:t>
      </w:r>
    </w:p>
    <w:p w14:paraId="50A33C05" w14:textId="77777777" w:rsidR="003B22B4" w:rsidRPr="00F7101B" w:rsidRDefault="003B22B4" w:rsidP="003B22B4">
      <w:pPr>
        <w:rPr>
          <w:rFonts w:asciiTheme="minorHAnsi" w:hAnsiTheme="minorHAnsi"/>
        </w:rPr>
      </w:pPr>
    </w:p>
    <w:p w14:paraId="21427159" w14:textId="77777777" w:rsidR="003B22B4" w:rsidRPr="00F7101B" w:rsidRDefault="003B22B4" w:rsidP="003B22B4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Results be interpreted and trends be explained based on stated principles </w:t>
      </w:r>
    </w:p>
    <w:p w14:paraId="0D031B88" w14:textId="77777777" w:rsidR="003B22B4" w:rsidRPr="00F7101B" w:rsidRDefault="003B22B4" w:rsidP="003B22B4">
      <w:pPr>
        <w:jc w:val="center"/>
        <w:rPr>
          <w:rFonts w:asciiTheme="minorHAnsi" w:hAnsiTheme="minorHAnsi"/>
          <w:b/>
        </w:rPr>
      </w:pPr>
    </w:p>
    <w:p w14:paraId="4B43ECB9" w14:textId="77777777" w:rsidR="00A96BE6" w:rsidRPr="00F7101B" w:rsidRDefault="00A96BE6">
      <w:pPr>
        <w:spacing w:line="240" w:lineRule="auto"/>
        <w:jc w:val="left"/>
        <w:rPr>
          <w:rFonts w:asciiTheme="minorHAnsi" w:hAnsiTheme="minorHAnsi"/>
          <w:b/>
          <w:color w:val="44546A" w:themeColor="text2"/>
        </w:rPr>
      </w:pPr>
    </w:p>
    <w:p w14:paraId="07DD5784" w14:textId="77777777" w:rsidR="00A96BE6" w:rsidRPr="00F7101B" w:rsidRDefault="00A96BE6" w:rsidP="00A96BE6">
      <w:pPr>
        <w:jc w:val="center"/>
        <w:rPr>
          <w:rFonts w:asciiTheme="minorHAnsi" w:hAnsiTheme="minorHAnsi"/>
          <w:b/>
          <w:bCs/>
          <w:color w:val="FF0000"/>
          <w:lang w:val="en-IN"/>
        </w:rPr>
      </w:pPr>
      <w:r w:rsidRPr="00F7101B">
        <w:rPr>
          <w:rFonts w:asciiTheme="minorHAnsi" w:hAnsiTheme="minorHAnsi"/>
          <w:b/>
          <w:bCs/>
          <w:color w:val="FF0000"/>
          <w:lang w:val="en-IN"/>
        </w:rPr>
        <w:t>&lt;Font: Calibri, 12&gt;</w:t>
      </w:r>
    </w:p>
    <w:p w14:paraId="5173226B" w14:textId="77777777" w:rsidR="00A96BE6" w:rsidRPr="00F7101B" w:rsidRDefault="00A96BE6" w:rsidP="00A96BE6">
      <w:pPr>
        <w:spacing w:line="240" w:lineRule="auto"/>
        <w:jc w:val="center"/>
        <w:rPr>
          <w:rFonts w:asciiTheme="minorHAnsi" w:hAnsiTheme="minorHAnsi"/>
          <w:b/>
          <w:color w:val="44546A" w:themeColor="text2"/>
        </w:rPr>
      </w:pPr>
    </w:p>
    <w:p w14:paraId="48FC36F1" w14:textId="77777777" w:rsidR="00A96BE6" w:rsidRPr="00F7101B" w:rsidRDefault="00A96BE6">
      <w:pPr>
        <w:spacing w:line="240" w:lineRule="auto"/>
        <w:jc w:val="left"/>
        <w:rPr>
          <w:rFonts w:asciiTheme="minorHAnsi" w:hAnsiTheme="minorHAnsi"/>
          <w:b/>
          <w:color w:val="44546A" w:themeColor="text2"/>
        </w:rPr>
      </w:pPr>
      <w:r w:rsidRPr="00F7101B">
        <w:rPr>
          <w:rFonts w:asciiTheme="minorHAnsi" w:hAnsiTheme="minorHAnsi"/>
          <w:b/>
          <w:color w:val="44546A" w:themeColor="text2"/>
        </w:rPr>
        <w:br w:type="page"/>
      </w:r>
    </w:p>
    <w:p w14:paraId="2C6D2ABE" w14:textId="57A14494" w:rsidR="00EC572D" w:rsidRPr="00F7101B" w:rsidRDefault="00EC572D" w:rsidP="00EC572D">
      <w:pPr>
        <w:pStyle w:val="Heading1"/>
        <w:jc w:val="center"/>
      </w:pPr>
      <w:r w:rsidRPr="00F7101B">
        <w:rPr>
          <w:color w:val="FF0000"/>
          <w:sz w:val="24"/>
          <w:szCs w:val="24"/>
        </w:rPr>
        <w:lastRenderedPageBreak/>
        <w:t>Heading-1: Calibri, 16&gt;</w:t>
      </w:r>
    </w:p>
    <w:p w14:paraId="730D9383" w14:textId="0008408E" w:rsidR="00EC572D" w:rsidRPr="00F7101B" w:rsidRDefault="008F0CF2" w:rsidP="00EC572D">
      <w:pPr>
        <w:pStyle w:val="Heading1"/>
      </w:pPr>
      <w:r>
        <w:t>5</w:t>
      </w:r>
      <w:r w:rsidR="00EC572D" w:rsidRPr="00F7101B">
        <w:t xml:space="preserve">. Conclusions and Suggestions for Future Work </w:t>
      </w:r>
    </w:p>
    <w:p w14:paraId="6AE0F648" w14:textId="77777777" w:rsidR="00EC572D" w:rsidRPr="00F7101B" w:rsidRDefault="00EC572D" w:rsidP="00EC572D">
      <w:pPr>
        <w:spacing w:line="240" w:lineRule="auto"/>
        <w:jc w:val="left"/>
        <w:rPr>
          <w:rFonts w:asciiTheme="minorHAnsi" w:hAnsiTheme="minorHAnsi"/>
        </w:rPr>
      </w:pPr>
    </w:p>
    <w:p w14:paraId="5355255C" w14:textId="77777777" w:rsidR="00EC572D" w:rsidRPr="00F7101B" w:rsidRDefault="00EC572D" w:rsidP="00EC572D">
      <w:pPr>
        <w:spacing w:line="240" w:lineRule="auto"/>
        <w:jc w:val="left"/>
        <w:rPr>
          <w:rFonts w:asciiTheme="minorHAnsi" w:hAnsiTheme="minorHAnsi"/>
        </w:rPr>
      </w:pPr>
    </w:p>
    <w:p w14:paraId="04872858" w14:textId="77777777" w:rsidR="00EC572D" w:rsidRPr="00F7101B" w:rsidRDefault="00EC572D" w:rsidP="00EC572D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50237D5A" w14:textId="77777777" w:rsidR="00D63A9C" w:rsidRPr="00F7101B" w:rsidRDefault="00D63A9C" w:rsidP="00D63A9C">
      <w:pPr>
        <w:jc w:val="center"/>
        <w:rPr>
          <w:rFonts w:asciiTheme="minorHAnsi" w:hAnsiTheme="minorHAnsi"/>
          <w:b/>
          <w:bCs/>
          <w:color w:val="FF0000"/>
          <w:lang w:val="en-IN"/>
        </w:rPr>
      </w:pPr>
    </w:p>
    <w:p w14:paraId="7C8CC72C" w14:textId="77777777" w:rsidR="007B5026" w:rsidRPr="00F7101B" w:rsidRDefault="007B5026" w:rsidP="00D63A9C">
      <w:pPr>
        <w:spacing w:line="240" w:lineRule="auto"/>
        <w:jc w:val="center"/>
        <w:rPr>
          <w:rFonts w:asciiTheme="minorHAnsi" w:hAnsiTheme="minorHAnsi"/>
        </w:rPr>
      </w:pPr>
    </w:p>
    <w:p w14:paraId="3FC1EF40" w14:textId="77777777" w:rsidR="00B2702A" w:rsidRPr="00F7101B" w:rsidRDefault="00B2702A">
      <w:pPr>
        <w:spacing w:line="240" w:lineRule="auto"/>
        <w:jc w:val="left"/>
        <w:rPr>
          <w:rFonts w:asciiTheme="minorHAnsi" w:hAnsiTheme="minorHAnsi"/>
          <w:b/>
          <w:sz w:val="32"/>
        </w:rPr>
      </w:pPr>
      <w:r w:rsidRPr="00F7101B">
        <w:rPr>
          <w:rFonts w:asciiTheme="minorHAnsi" w:hAnsiTheme="minorHAnsi"/>
          <w:b/>
          <w:sz w:val="32"/>
        </w:rPr>
        <w:br w:type="page"/>
      </w:r>
    </w:p>
    <w:p w14:paraId="0E04454B" w14:textId="77777777" w:rsidR="00A97DCA" w:rsidRPr="00F7101B" w:rsidRDefault="00A97DCA" w:rsidP="00B5056F">
      <w:pPr>
        <w:jc w:val="center"/>
        <w:rPr>
          <w:rFonts w:asciiTheme="minorHAnsi" w:hAnsiTheme="minorHAnsi"/>
          <w:b/>
          <w:sz w:val="40"/>
          <w:szCs w:val="40"/>
        </w:rPr>
      </w:pPr>
    </w:p>
    <w:p w14:paraId="54E2F5F5" w14:textId="77777777" w:rsidR="00B5056F" w:rsidRPr="00F7101B" w:rsidRDefault="00B5056F" w:rsidP="00B5056F">
      <w:pPr>
        <w:jc w:val="center"/>
        <w:rPr>
          <w:rFonts w:asciiTheme="minorHAnsi" w:hAnsiTheme="minorHAnsi"/>
          <w:b/>
          <w:sz w:val="40"/>
          <w:szCs w:val="40"/>
        </w:rPr>
      </w:pPr>
      <w:r w:rsidRPr="00F7101B">
        <w:rPr>
          <w:rFonts w:asciiTheme="minorHAnsi" w:hAnsiTheme="minorHAnsi"/>
          <w:b/>
          <w:sz w:val="40"/>
          <w:szCs w:val="40"/>
        </w:rPr>
        <w:t>References</w:t>
      </w:r>
    </w:p>
    <w:p w14:paraId="22029C2F" w14:textId="77777777" w:rsidR="00FB4A81" w:rsidRPr="00F7101B" w:rsidRDefault="00FB4A81" w:rsidP="00FB4A81">
      <w:pPr>
        <w:rPr>
          <w:rFonts w:asciiTheme="minorHAnsi" w:hAnsiTheme="minorHAnsi"/>
          <w:b/>
        </w:rPr>
      </w:pPr>
    </w:p>
    <w:p w14:paraId="592E8B4B" w14:textId="77777777" w:rsidR="00A965AB" w:rsidRPr="00F7101B" w:rsidRDefault="00A965AB" w:rsidP="00A965AB">
      <w:pPr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For</w:t>
      </w:r>
      <w:r w:rsidR="00AD774C" w:rsidRPr="00F7101B">
        <w:rPr>
          <w:rFonts w:asciiTheme="minorHAnsi" w:hAnsiTheme="minorHAnsi"/>
          <w:b/>
        </w:rPr>
        <w:t xml:space="preserve"> the Project work</w:t>
      </w:r>
      <w:r w:rsidRPr="00F7101B">
        <w:rPr>
          <w:rFonts w:asciiTheme="minorHAnsi" w:hAnsiTheme="minorHAnsi"/>
          <w:b/>
        </w:rPr>
        <w:t>, Harvard referencing style must be followed:</w:t>
      </w:r>
    </w:p>
    <w:p w14:paraId="69A29C60" w14:textId="77777777" w:rsidR="00A965AB" w:rsidRPr="00F7101B" w:rsidRDefault="00A965AB" w:rsidP="00A965AB">
      <w:pPr>
        <w:rPr>
          <w:rFonts w:asciiTheme="minorHAnsi" w:hAnsiTheme="minorHAnsi"/>
          <w:b/>
        </w:rPr>
      </w:pPr>
    </w:p>
    <w:p w14:paraId="1E5610CE" w14:textId="77777777" w:rsidR="00A965AB" w:rsidRPr="00F7101B" w:rsidRDefault="00A965AB" w:rsidP="00A965AB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List of references be arranged in an alphabetical order</w:t>
      </w:r>
    </w:p>
    <w:p w14:paraId="66CF60F6" w14:textId="77777777" w:rsidR="0075452C" w:rsidRPr="00F7101B" w:rsidRDefault="0075452C" w:rsidP="00B5056F">
      <w:pPr>
        <w:jc w:val="center"/>
        <w:rPr>
          <w:rFonts w:asciiTheme="minorHAnsi" w:hAnsiTheme="minorHAnsi"/>
          <w:b/>
          <w:sz w:val="32"/>
        </w:rPr>
      </w:pPr>
    </w:p>
    <w:p w14:paraId="3CC7AB10" w14:textId="77777777" w:rsidR="00A96BE6" w:rsidRPr="00F7101B" w:rsidRDefault="00A96BE6">
      <w:pPr>
        <w:spacing w:line="240" w:lineRule="auto"/>
        <w:jc w:val="left"/>
        <w:rPr>
          <w:rFonts w:asciiTheme="minorHAnsi" w:hAnsiTheme="minorHAnsi"/>
          <w:b/>
          <w:sz w:val="32"/>
        </w:rPr>
      </w:pPr>
      <w:r w:rsidRPr="00F7101B">
        <w:rPr>
          <w:rFonts w:asciiTheme="minorHAnsi" w:hAnsiTheme="minorHAnsi"/>
          <w:b/>
          <w:sz w:val="32"/>
        </w:rPr>
        <w:br w:type="page"/>
      </w:r>
    </w:p>
    <w:p w14:paraId="52FA5BA7" w14:textId="77777777" w:rsidR="00D63A9C" w:rsidRPr="00F7101B" w:rsidRDefault="00D63A9C" w:rsidP="00B5056F">
      <w:pPr>
        <w:jc w:val="center"/>
        <w:rPr>
          <w:rFonts w:asciiTheme="minorHAnsi" w:hAnsiTheme="minorHAnsi"/>
          <w:b/>
          <w:sz w:val="32"/>
        </w:rPr>
      </w:pPr>
    </w:p>
    <w:p w14:paraId="699B0383" w14:textId="77777777" w:rsidR="005535FF" w:rsidRPr="00F7101B" w:rsidRDefault="00720908" w:rsidP="00B5056F">
      <w:pPr>
        <w:jc w:val="center"/>
        <w:rPr>
          <w:rFonts w:asciiTheme="minorHAnsi" w:hAnsiTheme="minorHAnsi"/>
          <w:b/>
          <w:sz w:val="32"/>
        </w:rPr>
      </w:pPr>
      <w:r w:rsidRPr="00F7101B">
        <w:rPr>
          <w:rFonts w:asciiTheme="minorHAnsi" w:hAnsiTheme="minorHAnsi"/>
          <w:b/>
          <w:sz w:val="32"/>
        </w:rPr>
        <w:t xml:space="preserve">Format of Referencing </w:t>
      </w:r>
    </w:p>
    <w:p w14:paraId="7AE29D5D" w14:textId="77777777" w:rsidR="00D63A9C" w:rsidRPr="00F7101B" w:rsidRDefault="00D63A9C" w:rsidP="00B5056F">
      <w:pPr>
        <w:jc w:val="center"/>
        <w:rPr>
          <w:rFonts w:asciiTheme="minorHAnsi" w:hAnsiTheme="minorHAnsi"/>
          <w:b/>
          <w:sz w:val="32"/>
        </w:rPr>
      </w:pPr>
    </w:p>
    <w:p w14:paraId="62BC04C0" w14:textId="77777777" w:rsidR="0022610D" w:rsidRPr="00F7101B" w:rsidRDefault="0022610D" w:rsidP="0022610D">
      <w:pPr>
        <w:spacing w:after="160" w:line="259" w:lineRule="auto"/>
        <w:jc w:val="left"/>
        <w:rPr>
          <w:rFonts w:asciiTheme="minorHAnsi" w:eastAsiaTheme="minorHAnsi" w:hAnsiTheme="minorHAnsi"/>
          <w:b/>
          <w:color w:val="1F4E79" w:themeColor="accent1" w:themeShade="80"/>
          <w:sz w:val="28"/>
          <w:szCs w:val="22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szCs w:val="22"/>
          <w:lang w:val="en-US"/>
        </w:rPr>
        <w:t>[Referring a Journal Paper]</w:t>
      </w:r>
    </w:p>
    <w:p w14:paraId="620F1F47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Nakayama, W. and Nakajima, T. (1982) Effects of Pore Diameters and System Pressure on Saturated Pool Nucleate Boiling Heat Transfer from Porous Surfaces, </w:t>
      </w:r>
      <w:r w:rsidRPr="00F7101B">
        <w:rPr>
          <w:rFonts w:asciiTheme="minorHAnsi" w:eastAsiaTheme="minorHAnsi" w:hAnsiTheme="minorHAnsi"/>
          <w:i/>
          <w:lang w:val="en-US"/>
        </w:rPr>
        <w:t>J. Enhanced Heat Trans.</w:t>
      </w:r>
      <w:r w:rsidRPr="00F7101B">
        <w:rPr>
          <w:rFonts w:asciiTheme="minorHAnsi" w:eastAsiaTheme="minorHAnsi" w:hAnsiTheme="minorHAnsi"/>
          <w:lang w:val="en-US"/>
        </w:rPr>
        <w:t>, 104(2), pp. 286-291.</w:t>
      </w:r>
    </w:p>
    <w:p w14:paraId="792FC559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38B2F060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a Book]</w:t>
      </w:r>
    </w:p>
    <w:p w14:paraId="43BC7542" w14:textId="77777777" w:rsidR="0022610D" w:rsidRPr="00F7101B" w:rsidRDefault="0022610D" w:rsidP="006465E7">
      <w:pPr>
        <w:numPr>
          <w:ilvl w:val="0"/>
          <w:numId w:val="7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lang w:val="en-US"/>
        </w:rPr>
      </w:pPr>
      <w:proofErr w:type="spellStart"/>
      <w:r w:rsidRPr="00F7101B">
        <w:rPr>
          <w:rFonts w:asciiTheme="minorHAnsi" w:eastAsiaTheme="minorHAnsi" w:hAnsiTheme="minorHAnsi"/>
          <w:lang w:val="en-US"/>
        </w:rPr>
        <w:t>Nield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, D.A. and </w:t>
      </w:r>
      <w:proofErr w:type="spellStart"/>
      <w:r w:rsidRPr="00F7101B">
        <w:rPr>
          <w:rFonts w:asciiTheme="minorHAnsi" w:eastAsiaTheme="minorHAnsi" w:hAnsiTheme="minorHAnsi"/>
          <w:lang w:val="en-US"/>
        </w:rPr>
        <w:t>Bejan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, A. (2005) </w:t>
      </w:r>
      <w:r w:rsidRPr="00F7101B">
        <w:rPr>
          <w:rFonts w:asciiTheme="minorHAnsi" w:eastAsiaTheme="minorHAnsi" w:hAnsiTheme="minorHAnsi"/>
          <w:i/>
          <w:lang w:val="en-US"/>
        </w:rPr>
        <w:t>Convection in Porous Media</w:t>
      </w:r>
      <w:r w:rsidRPr="00F7101B">
        <w:rPr>
          <w:rFonts w:asciiTheme="minorHAnsi" w:eastAsiaTheme="minorHAnsi" w:hAnsiTheme="minorHAnsi"/>
          <w:lang w:val="en-US"/>
        </w:rPr>
        <w:t>, New York: Springer-</w:t>
      </w:r>
      <w:proofErr w:type="spellStart"/>
      <w:r w:rsidRPr="00F7101B">
        <w:rPr>
          <w:rFonts w:asciiTheme="minorHAnsi" w:eastAsiaTheme="minorHAnsi" w:hAnsiTheme="minorHAnsi"/>
          <w:lang w:val="en-US"/>
        </w:rPr>
        <w:t>Verlag</w:t>
      </w:r>
      <w:proofErr w:type="spellEnd"/>
      <w:r w:rsidRPr="00F7101B">
        <w:rPr>
          <w:rFonts w:asciiTheme="minorHAnsi" w:eastAsiaTheme="minorHAnsi" w:hAnsiTheme="minorHAnsi"/>
          <w:lang w:val="en-US"/>
        </w:rPr>
        <w:t>.</w:t>
      </w:r>
    </w:p>
    <w:p w14:paraId="2FEB2B69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6BED2B17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a Edited Book]</w:t>
      </w:r>
    </w:p>
    <w:p w14:paraId="049B0A4B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Yang, W. and Kim, J.H. (1992) </w:t>
      </w:r>
      <w:r w:rsidRPr="00F7101B">
        <w:rPr>
          <w:rFonts w:asciiTheme="minorHAnsi" w:eastAsiaTheme="minorHAnsi" w:hAnsiTheme="minorHAnsi"/>
          <w:i/>
          <w:lang w:val="en-US"/>
        </w:rPr>
        <w:t>Rotating Machinery</w:t>
      </w:r>
      <w:r w:rsidRPr="00F7101B">
        <w:rPr>
          <w:rFonts w:asciiTheme="minorHAnsi" w:eastAsiaTheme="minorHAnsi" w:hAnsiTheme="minorHAnsi"/>
          <w:lang w:val="en-US"/>
        </w:rPr>
        <w:t xml:space="preserve">, New York: </w:t>
      </w:r>
      <w:proofErr w:type="spellStart"/>
      <w:r w:rsidRPr="00F7101B">
        <w:rPr>
          <w:rFonts w:asciiTheme="minorHAnsi" w:eastAsiaTheme="minorHAnsi" w:hAnsiTheme="minorHAnsi"/>
          <w:lang w:val="en-US"/>
        </w:rPr>
        <w:t>Begell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 House.</w:t>
      </w:r>
    </w:p>
    <w:p w14:paraId="4AE69951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0B948980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  <w:t>[Referring a Chapters of Edited Book]</w:t>
      </w:r>
    </w:p>
    <w:p w14:paraId="5C6BBB81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Nishikawa, K., Ito, T. and </w:t>
      </w:r>
      <w:proofErr w:type="spellStart"/>
      <w:r w:rsidRPr="00F7101B">
        <w:rPr>
          <w:rFonts w:asciiTheme="minorHAnsi" w:eastAsiaTheme="minorHAnsi" w:hAnsiTheme="minorHAnsi"/>
          <w:lang w:val="en-US"/>
        </w:rPr>
        <w:t>Eds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 (1982) Augmentation of Nucleate Boiling Heat Transfer by Prepared Surfaces, In </w:t>
      </w:r>
      <w:proofErr w:type="spellStart"/>
      <w:r w:rsidRPr="00F7101B">
        <w:rPr>
          <w:rFonts w:asciiTheme="minorHAnsi" w:eastAsiaTheme="minorHAnsi" w:hAnsiTheme="minorHAnsi"/>
          <w:lang w:val="en-US"/>
        </w:rPr>
        <w:t>Mizushima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 T. and Yang W.J., Eds., </w:t>
      </w:r>
      <w:r w:rsidRPr="00F7101B">
        <w:rPr>
          <w:rFonts w:asciiTheme="minorHAnsi" w:eastAsiaTheme="minorHAnsi" w:hAnsiTheme="minorHAnsi"/>
          <w:i/>
          <w:lang w:val="en-US"/>
        </w:rPr>
        <w:t>Heat Transfer in Energy Problems</w:t>
      </w:r>
      <w:r w:rsidRPr="00F7101B">
        <w:rPr>
          <w:rFonts w:asciiTheme="minorHAnsi" w:eastAsiaTheme="minorHAnsi" w:hAnsiTheme="minorHAnsi"/>
          <w:lang w:val="en-US"/>
        </w:rPr>
        <w:t>, Washington, D.C.: Hemisphere Publishing, pp. 1111-1182.</w:t>
      </w:r>
    </w:p>
    <w:p w14:paraId="2C05330F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5E848F34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a E-Book]</w:t>
      </w:r>
    </w:p>
    <w:p w14:paraId="1E76A60B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proofErr w:type="spellStart"/>
      <w:r w:rsidRPr="00F7101B">
        <w:rPr>
          <w:rFonts w:asciiTheme="minorHAnsi" w:eastAsiaTheme="minorHAnsi" w:hAnsiTheme="minorHAnsi"/>
          <w:lang w:val="en-US"/>
        </w:rPr>
        <w:t>Buyevich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 Yu, A. and </w:t>
      </w:r>
      <w:proofErr w:type="spellStart"/>
      <w:r w:rsidRPr="00F7101B">
        <w:rPr>
          <w:rFonts w:asciiTheme="minorHAnsi" w:eastAsiaTheme="minorHAnsi" w:hAnsiTheme="minorHAnsi"/>
          <w:lang w:val="en-US"/>
        </w:rPr>
        <w:t>Alexandrov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, D.V. (2005) </w:t>
      </w:r>
      <w:r w:rsidRPr="00F7101B">
        <w:rPr>
          <w:rFonts w:asciiTheme="minorHAnsi" w:eastAsiaTheme="minorHAnsi" w:hAnsiTheme="minorHAnsi"/>
          <w:i/>
          <w:lang w:val="en-US"/>
        </w:rPr>
        <w:t xml:space="preserve">Heat Transfer in </w:t>
      </w:r>
      <w:proofErr w:type="spellStart"/>
      <w:r w:rsidRPr="00F7101B">
        <w:rPr>
          <w:rFonts w:asciiTheme="minorHAnsi" w:eastAsiaTheme="minorHAnsi" w:hAnsiTheme="minorHAnsi"/>
          <w:i/>
          <w:lang w:val="en-US"/>
        </w:rPr>
        <w:t>Dispersons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, Connecticut: </w:t>
      </w:r>
      <w:proofErr w:type="spellStart"/>
      <w:r w:rsidRPr="00F7101B">
        <w:rPr>
          <w:rFonts w:asciiTheme="minorHAnsi" w:eastAsiaTheme="minorHAnsi" w:hAnsiTheme="minorHAnsi"/>
          <w:lang w:val="en-US"/>
        </w:rPr>
        <w:t>Begell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 House, Available at http://www.edata-center.com/ebooks/b7f98f1e271b3e77a.html/ E-Books [accessed 5 May 2005].</w:t>
      </w:r>
    </w:p>
    <w:p w14:paraId="48CCB9E7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7104BED0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  <w:t>[Referring a Conference Proceedings]</w:t>
      </w:r>
    </w:p>
    <w:p w14:paraId="5E1920FB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Ma, T.M. (1987) Effects of Geometrical Shapes of Reentrant Grooves on Boiling Heat Transfer from Porous Surfaces, Heat Transfer 1986, </w:t>
      </w:r>
      <w:r w:rsidRPr="00F7101B">
        <w:rPr>
          <w:rFonts w:asciiTheme="minorHAnsi" w:eastAsiaTheme="minorHAnsi" w:hAnsiTheme="minorHAnsi"/>
          <w:i/>
          <w:lang w:val="en-US"/>
        </w:rPr>
        <w:t>Proc. of 8th Intl. Heat Trans. Conf.</w:t>
      </w:r>
      <w:r w:rsidRPr="00F7101B">
        <w:rPr>
          <w:rFonts w:asciiTheme="minorHAnsi" w:eastAsiaTheme="minorHAnsi" w:hAnsiTheme="minorHAnsi"/>
          <w:lang w:val="en-US"/>
        </w:rPr>
        <w:t>, Vol. 4, pp. 2013-2018.</w:t>
      </w:r>
    </w:p>
    <w:p w14:paraId="05131AEC" w14:textId="77777777" w:rsidR="00A96BE6" w:rsidRPr="00F7101B" w:rsidRDefault="00A96BE6" w:rsidP="00A96BE6">
      <w:pPr>
        <w:spacing w:after="160" w:line="259" w:lineRule="auto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48FC8C20" w14:textId="77777777" w:rsidR="00A96BE6" w:rsidRPr="00F7101B" w:rsidRDefault="00A96BE6" w:rsidP="00A96BE6">
      <w:pPr>
        <w:spacing w:after="160" w:line="259" w:lineRule="auto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1B9890E7" w14:textId="77777777" w:rsidR="00A96BE6" w:rsidRPr="00F7101B" w:rsidRDefault="00A96BE6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</w:pPr>
    </w:p>
    <w:p w14:paraId="46FBA943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  <w:t>[Referring a Dissertation]</w:t>
      </w:r>
    </w:p>
    <w:p w14:paraId="3F9943C9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Richmond, J. (2004) </w:t>
      </w:r>
      <w:r w:rsidRPr="00F7101B">
        <w:rPr>
          <w:rFonts w:asciiTheme="minorHAnsi" w:eastAsiaTheme="minorHAnsi" w:hAnsiTheme="minorHAnsi"/>
          <w:i/>
          <w:lang w:val="en-US"/>
        </w:rPr>
        <w:t>Steady State Thermal Conductivity</w:t>
      </w:r>
      <w:r w:rsidRPr="00F7101B">
        <w:rPr>
          <w:rFonts w:asciiTheme="minorHAnsi" w:eastAsiaTheme="minorHAnsi" w:hAnsiTheme="minorHAnsi"/>
          <w:lang w:val="en-US"/>
        </w:rPr>
        <w:t>, PhD Thesis, University of Connecticut.</w:t>
      </w:r>
    </w:p>
    <w:p w14:paraId="75CA44B1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6BBA2FDC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a White Paper]</w:t>
      </w:r>
    </w:p>
    <w:p w14:paraId="60CB0AF9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>Bettencourt, S. and Anderson, J.L. (1990) Pen-Reared Salmonid Aquaculture in the Northeastern United States, U.S. Department of Agriculture, Northeast Regional Aquaculture Center Report 100. Kingston, RI.</w:t>
      </w:r>
    </w:p>
    <w:p w14:paraId="6870DCA1" w14:textId="77777777" w:rsidR="0022610D" w:rsidRPr="00F7101B" w:rsidRDefault="0022610D" w:rsidP="0022610D">
      <w:pPr>
        <w:spacing w:after="160" w:line="259" w:lineRule="auto"/>
        <w:ind w:left="720"/>
        <w:contextualSpacing/>
        <w:rPr>
          <w:rFonts w:asciiTheme="minorHAnsi" w:eastAsiaTheme="minorHAnsi" w:hAnsiTheme="minorHAnsi"/>
          <w:lang w:val="en-US"/>
        </w:rPr>
      </w:pPr>
    </w:p>
    <w:p w14:paraId="4CCCF516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Standards]</w:t>
      </w:r>
    </w:p>
    <w:p w14:paraId="6DE33CB5" w14:textId="77777777" w:rsidR="0075452C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>ASME, (1996) Scheme for the Identification of Piping Systems, ASME Standard A13.1.</w:t>
      </w:r>
    </w:p>
    <w:p w14:paraId="419CE54A" w14:textId="77777777" w:rsidR="00A96BE6" w:rsidRPr="00F7101B" w:rsidRDefault="00A96BE6" w:rsidP="00A96BE6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</w:p>
    <w:p w14:paraId="3B151356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a Manual]</w:t>
      </w:r>
    </w:p>
    <w:p w14:paraId="3293A0B6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>Ricardo Software Company, (2005) VECTIS Help Manual, VECTIS Help Centre v3.9.2.</w:t>
      </w:r>
    </w:p>
    <w:p w14:paraId="6489311E" w14:textId="77777777" w:rsidR="0022610D" w:rsidRPr="00F7101B" w:rsidRDefault="0022610D" w:rsidP="0022610D">
      <w:pPr>
        <w:spacing w:after="160" w:line="259" w:lineRule="auto"/>
        <w:ind w:left="720"/>
        <w:contextualSpacing/>
        <w:rPr>
          <w:rFonts w:asciiTheme="minorHAnsi" w:eastAsiaTheme="minorHAnsi" w:hAnsiTheme="minorHAnsi"/>
          <w:lang w:val="en-US"/>
        </w:rPr>
      </w:pPr>
    </w:p>
    <w:p w14:paraId="7E2E4547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Webpages]</w:t>
      </w:r>
    </w:p>
    <w:p w14:paraId="5024BEE3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proofErr w:type="spellStart"/>
      <w:r w:rsidRPr="00F7101B">
        <w:rPr>
          <w:rFonts w:asciiTheme="minorHAnsi" w:eastAsiaTheme="minorHAnsi" w:hAnsiTheme="minorHAnsi"/>
          <w:lang w:val="en-US"/>
        </w:rPr>
        <w:t>Nonperiodical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 Web Document - Author A.A., Author B.B., (Year of publication) </w:t>
      </w:r>
      <w:r w:rsidRPr="00F7101B">
        <w:rPr>
          <w:rFonts w:asciiTheme="minorHAnsi" w:eastAsiaTheme="minorHAnsi" w:hAnsiTheme="minorHAnsi"/>
          <w:i/>
          <w:lang w:val="en-US"/>
        </w:rPr>
        <w:t>Title of document</w:t>
      </w:r>
      <w:r w:rsidRPr="00F7101B">
        <w:rPr>
          <w:rFonts w:asciiTheme="minorHAnsi" w:eastAsiaTheme="minorHAnsi" w:hAnsiTheme="minorHAnsi"/>
          <w:lang w:val="en-US"/>
        </w:rPr>
        <w:t>. Retrieved month day, year, from http://Web address.</w:t>
      </w:r>
    </w:p>
    <w:p w14:paraId="2CBBDB50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Chapter or Section of a Web document - Author A.A., Author B.B., (Year of publication) </w:t>
      </w:r>
      <w:r w:rsidRPr="00F7101B">
        <w:rPr>
          <w:rFonts w:asciiTheme="minorHAnsi" w:eastAsiaTheme="minorHAnsi" w:hAnsiTheme="minorHAnsi"/>
          <w:i/>
          <w:lang w:val="en-US"/>
        </w:rPr>
        <w:t>Title of article, In Title of book or larger document</w:t>
      </w:r>
      <w:r w:rsidRPr="00F7101B">
        <w:rPr>
          <w:rFonts w:asciiTheme="minorHAnsi" w:eastAsiaTheme="minorHAnsi" w:hAnsiTheme="minorHAnsi"/>
          <w:lang w:val="en-US"/>
        </w:rPr>
        <w:t xml:space="preserve"> (chapter or section number), Retrieved month day, year, from </w:t>
      </w:r>
      <w:hyperlink r:id="rId19" w:history="1">
        <w:r w:rsidRPr="00F7101B">
          <w:rPr>
            <w:rFonts w:asciiTheme="minorHAnsi" w:eastAsiaTheme="minorHAnsi" w:hAnsiTheme="minorHAnsi"/>
            <w:color w:val="0563C1" w:themeColor="hyperlink"/>
            <w:u w:val="single"/>
            <w:lang w:val="en-US"/>
          </w:rPr>
          <w:t>http://www.someaddress.com/full/url/</w:t>
        </w:r>
      </w:hyperlink>
    </w:p>
    <w:p w14:paraId="3DD96587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Online Scholarly Journal Article - Author A.A., Author B.B., (Year of publication) Title of Article, </w:t>
      </w:r>
      <w:r w:rsidRPr="00F7101B">
        <w:rPr>
          <w:rFonts w:asciiTheme="minorHAnsi" w:eastAsiaTheme="minorHAnsi" w:hAnsiTheme="minorHAnsi"/>
          <w:i/>
          <w:lang w:val="en-US"/>
        </w:rPr>
        <w:t>Title of Journal</w:t>
      </w:r>
      <w:r w:rsidRPr="00F7101B">
        <w:rPr>
          <w:rFonts w:asciiTheme="minorHAnsi" w:eastAsiaTheme="minorHAnsi" w:hAnsiTheme="minorHAnsi"/>
          <w:lang w:val="en-US"/>
        </w:rPr>
        <w:t xml:space="preserve">, volume number, Retrieved month day, year, from </w:t>
      </w:r>
      <w:hyperlink r:id="rId20" w:history="1">
        <w:r w:rsidRPr="00F7101B">
          <w:rPr>
            <w:rStyle w:val="Hyperlink"/>
            <w:rFonts w:asciiTheme="minorHAnsi" w:eastAsiaTheme="minorHAnsi" w:hAnsiTheme="minorHAnsi"/>
            <w:lang w:val="en-US"/>
          </w:rPr>
          <w:t>http://www.someaddress.com/full/url/</w:t>
        </w:r>
      </w:hyperlink>
    </w:p>
    <w:p w14:paraId="5818C13C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48BA08CB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a Patent]</w:t>
      </w:r>
    </w:p>
    <w:p w14:paraId="23F0201A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Vladimir, E. S. (1996) Light Duty Box Wing </w:t>
      </w:r>
      <w:proofErr w:type="spellStart"/>
      <w:r w:rsidRPr="00F7101B">
        <w:rPr>
          <w:rFonts w:asciiTheme="minorHAnsi" w:eastAsiaTheme="minorHAnsi" w:hAnsiTheme="minorHAnsi"/>
          <w:lang w:val="en-US"/>
        </w:rPr>
        <w:t>Aeroplane</w:t>
      </w:r>
      <w:proofErr w:type="spellEnd"/>
      <w:r w:rsidRPr="00F7101B">
        <w:rPr>
          <w:rFonts w:asciiTheme="minorHAnsi" w:eastAsiaTheme="minorHAnsi" w:hAnsiTheme="minorHAnsi"/>
          <w:lang w:val="en-US"/>
        </w:rPr>
        <w:t>, US Patent No. 5503352, available at www.freepatentsonline.com/5503352.pdf, April 2, 1996.</w:t>
      </w:r>
    </w:p>
    <w:p w14:paraId="4E0C3C71" w14:textId="77777777" w:rsidR="00B5056F" w:rsidRPr="00F7101B" w:rsidRDefault="00B5056F">
      <w:pPr>
        <w:spacing w:line="240" w:lineRule="auto"/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br w:type="page"/>
      </w:r>
    </w:p>
    <w:p w14:paraId="4677A154" w14:textId="77777777" w:rsidR="00B5056F" w:rsidRPr="00F7101B" w:rsidRDefault="00B5056F" w:rsidP="00B5056F">
      <w:pPr>
        <w:rPr>
          <w:rFonts w:asciiTheme="minorHAnsi" w:hAnsiTheme="minorHAnsi"/>
        </w:rPr>
      </w:pPr>
    </w:p>
    <w:p w14:paraId="7674EB07" w14:textId="77777777" w:rsidR="002A1DC6" w:rsidRPr="00F7101B" w:rsidRDefault="00B5056F" w:rsidP="002A1DC6">
      <w:pPr>
        <w:jc w:val="center"/>
        <w:rPr>
          <w:rFonts w:asciiTheme="minorHAnsi" w:hAnsiTheme="minorHAnsi"/>
          <w:b/>
          <w:sz w:val="40"/>
          <w:szCs w:val="40"/>
        </w:rPr>
      </w:pPr>
      <w:r w:rsidRPr="00F7101B">
        <w:rPr>
          <w:rFonts w:asciiTheme="minorHAnsi" w:hAnsiTheme="minorHAnsi"/>
          <w:b/>
          <w:sz w:val="40"/>
          <w:szCs w:val="40"/>
        </w:rPr>
        <w:t>Appendix</w:t>
      </w:r>
    </w:p>
    <w:p w14:paraId="7E6971BC" w14:textId="77777777" w:rsidR="002E327C" w:rsidRPr="00F7101B" w:rsidRDefault="002E327C" w:rsidP="002A1DC6">
      <w:pPr>
        <w:jc w:val="center"/>
        <w:rPr>
          <w:rFonts w:asciiTheme="minorHAnsi" w:hAnsiTheme="minorHAnsi"/>
          <w:b/>
          <w:sz w:val="28"/>
          <w:u w:val="single"/>
        </w:rPr>
      </w:pPr>
      <w:r w:rsidRPr="00F7101B">
        <w:rPr>
          <w:rFonts w:asciiTheme="minorHAnsi" w:hAnsiTheme="minorHAnsi"/>
          <w:b/>
          <w:sz w:val="28"/>
          <w:u w:val="single"/>
        </w:rPr>
        <w:t>Appendix-A</w:t>
      </w:r>
    </w:p>
    <w:p w14:paraId="2E3D45CA" w14:textId="77777777" w:rsidR="002A1DC6" w:rsidRPr="00F7101B" w:rsidRDefault="002A1DC6" w:rsidP="002A1DC6">
      <w:pPr>
        <w:rPr>
          <w:rFonts w:asciiTheme="minorHAnsi" w:hAnsiTheme="minorHAnsi"/>
        </w:rPr>
      </w:pPr>
    </w:p>
    <w:p w14:paraId="7FAB2009" w14:textId="77777777" w:rsidR="002E327C" w:rsidRPr="00F7101B" w:rsidRDefault="002E327C" w:rsidP="002A1DC6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Any material, which is important but affects the flow of your writing can be brought under </w:t>
      </w:r>
      <w:r w:rsidR="002A1DC6" w:rsidRPr="00F7101B">
        <w:rPr>
          <w:rFonts w:asciiTheme="minorHAnsi" w:hAnsiTheme="minorHAnsi"/>
        </w:rPr>
        <w:t>Appendix</w:t>
      </w:r>
      <w:r w:rsidR="0022610D" w:rsidRPr="00F7101B">
        <w:rPr>
          <w:rFonts w:asciiTheme="minorHAnsi" w:hAnsiTheme="minorHAnsi"/>
        </w:rPr>
        <w:t>.</w:t>
      </w:r>
    </w:p>
    <w:p w14:paraId="62F8E850" w14:textId="77777777" w:rsidR="002A1DC6" w:rsidRPr="00F7101B" w:rsidRDefault="002A1DC6" w:rsidP="002A1DC6">
      <w:pPr>
        <w:rPr>
          <w:rFonts w:asciiTheme="minorHAnsi" w:hAnsiTheme="minorHAnsi"/>
        </w:rPr>
      </w:pPr>
    </w:p>
    <w:p w14:paraId="01F52666" w14:textId="77777777" w:rsidR="002A1DC6" w:rsidRPr="00F7101B" w:rsidRDefault="002A1DC6" w:rsidP="002A1DC6">
      <w:pPr>
        <w:rPr>
          <w:rFonts w:asciiTheme="minorHAnsi" w:hAnsiTheme="minorHAnsi"/>
        </w:rPr>
      </w:pPr>
      <w:r w:rsidRPr="00F7101B">
        <w:rPr>
          <w:rFonts w:asciiTheme="minorHAnsi" w:hAnsiTheme="minorHAnsi"/>
          <w:noProof/>
          <w:sz w:val="20"/>
          <w:lang w:val="en-US"/>
        </w:rPr>
        <w:lastRenderedPageBreak/>
        <w:drawing>
          <wp:anchor distT="0" distB="0" distL="114300" distR="114300" simplePos="0" relativeHeight="251656704" behindDoc="0" locked="0" layoutInCell="1" allowOverlap="1" wp14:anchorId="5610D5F0" wp14:editId="5EEC37DF">
            <wp:simplePos x="0" y="0"/>
            <wp:positionH relativeFrom="column">
              <wp:posOffset>589915</wp:posOffset>
            </wp:positionH>
            <wp:positionV relativeFrom="paragraph">
              <wp:posOffset>160655</wp:posOffset>
            </wp:positionV>
            <wp:extent cx="4326890" cy="5436870"/>
            <wp:effectExtent l="0" t="0" r="0" b="0"/>
            <wp:wrapTight wrapText="bothSides">
              <wp:wrapPolygon edited="0">
                <wp:start x="0" y="0"/>
                <wp:lineTo x="0" y="21494"/>
                <wp:lineTo x="21492" y="21494"/>
                <wp:lineTo x="21492" y="0"/>
                <wp:lineTo x="0" y="0"/>
              </wp:wrapPolygon>
            </wp:wrapTight>
            <wp:docPr id="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CEC8A9" w14:textId="77777777" w:rsidR="002E327C" w:rsidRPr="00F7101B" w:rsidRDefault="002E327C" w:rsidP="002A1DC6">
      <w:pPr>
        <w:jc w:val="center"/>
        <w:rPr>
          <w:rFonts w:asciiTheme="minorHAnsi" w:hAnsiTheme="minorHAnsi"/>
        </w:rPr>
      </w:pPr>
    </w:p>
    <w:p w14:paraId="7BF4B84F" w14:textId="77777777" w:rsidR="002E327C" w:rsidRPr="00F7101B" w:rsidRDefault="002E327C" w:rsidP="000925AE">
      <w:pPr>
        <w:pStyle w:val="Heading1"/>
      </w:pPr>
      <w:r w:rsidRPr="00F7101B">
        <w:br w:type="page"/>
      </w:r>
    </w:p>
    <w:p w14:paraId="764FB963" w14:textId="77777777" w:rsidR="00656564" w:rsidRPr="00F7101B" w:rsidRDefault="00656564" w:rsidP="00656564">
      <w:pPr>
        <w:rPr>
          <w:rFonts w:asciiTheme="minorHAnsi" w:hAnsiTheme="minorHAnsi"/>
        </w:rPr>
      </w:pPr>
    </w:p>
    <w:p w14:paraId="6B88138F" w14:textId="77777777" w:rsidR="002E327C" w:rsidRPr="00F7101B" w:rsidRDefault="002E327C">
      <w:pPr>
        <w:pStyle w:val="Heading9"/>
        <w:rPr>
          <w:rFonts w:asciiTheme="minorHAnsi" w:hAnsiTheme="minorHAnsi"/>
          <w:sz w:val="32"/>
          <w:szCs w:val="32"/>
        </w:rPr>
      </w:pPr>
      <w:r w:rsidRPr="00F7101B">
        <w:rPr>
          <w:rFonts w:asciiTheme="minorHAnsi" w:hAnsiTheme="minorHAnsi"/>
          <w:sz w:val="32"/>
          <w:szCs w:val="32"/>
        </w:rPr>
        <w:t>General Guidelines</w:t>
      </w:r>
    </w:p>
    <w:p w14:paraId="5E6333E2" w14:textId="77777777" w:rsidR="002E327C" w:rsidRPr="00F7101B" w:rsidRDefault="002E327C">
      <w:pPr>
        <w:jc w:val="center"/>
        <w:rPr>
          <w:rFonts w:asciiTheme="minorHAnsi" w:hAnsiTheme="minorHAnsi"/>
        </w:rPr>
      </w:pPr>
    </w:p>
    <w:p w14:paraId="1ECA4456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A good project report can be written only if you have good piece of work</w:t>
      </w:r>
    </w:p>
    <w:p w14:paraId="50AC6BE9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A good piece of work will be ignored if not presented properly</w:t>
      </w:r>
    </w:p>
    <w:p w14:paraId="01B4AD3A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Remember –you are writing it because you want others to read </w:t>
      </w:r>
    </w:p>
    <w:p w14:paraId="0B664CE9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If you do not use sufficient care in writing, one will doubt whether you have taken good care in your work either</w:t>
      </w:r>
    </w:p>
    <w:p w14:paraId="6EA13B05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Use clear and short sentences and write in third person. Avoid using bombastic words or jargons</w:t>
      </w:r>
    </w:p>
    <w:p w14:paraId="3A621E60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All the assumptions and input data should be documented</w:t>
      </w:r>
    </w:p>
    <w:p w14:paraId="61342543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It should be possible to reproduce your computations/experiments by others using your dissertation.</w:t>
      </w:r>
    </w:p>
    <w:p w14:paraId="288653C2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Use British English-spelling</w:t>
      </w:r>
    </w:p>
    <w:p w14:paraId="4447F9D7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Units and consistency in the use of units is important. Use only SI Units</w:t>
      </w:r>
    </w:p>
    <w:p w14:paraId="18488812" w14:textId="1F3435B8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Use A4 white sheet (bond paper) for printing your </w:t>
      </w:r>
      <w:r w:rsidR="00A046A2">
        <w:rPr>
          <w:rFonts w:asciiTheme="minorHAnsi" w:hAnsiTheme="minorHAnsi"/>
        </w:rPr>
        <w:t>seminar</w:t>
      </w:r>
      <w:r w:rsidRPr="00F7101B">
        <w:rPr>
          <w:rFonts w:asciiTheme="minorHAnsi" w:hAnsiTheme="minorHAnsi"/>
        </w:rPr>
        <w:t xml:space="preserve"> report. Use font size of 12, Calibri, sub-headings can be of same font size but bold</w:t>
      </w:r>
    </w:p>
    <w:p w14:paraId="3198E1A6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Margins should be as shown in the figure</w:t>
      </w:r>
    </w:p>
    <w:p w14:paraId="51155F3E" w14:textId="77777777" w:rsidR="002E327C" w:rsidRPr="00F7101B" w:rsidRDefault="002E327C" w:rsidP="00A96BE6">
      <w:pPr>
        <w:rPr>
          <w:rFonts w:asciiTheme="minorHAnsi" w:hAnsiTheme="minorHAnsi"/>
        </w:rPr>
      </w:pPr>
    </w:p>
    <w:p w14:paraId="3BF3A15E" w14:textId="77777777" w:rsidR="00AD774C" w:rsidRPr="00F7101B" w:rsidRDefault="00AD774C" w:rsidP="00A96BE6">
      <w:pPr>
        <w:rPr>
          <w:rFonts w:asciiTheme="minorHAnsi" w:hAnsiTheme="minorHAnsi"/>
        </w:rPr>
      </w:pPr>
    </w:p>
    <w:p w14:paraId="0C8276CE" w14:textId="77777777" w:rsidR="00AD774C" w:rsidRPr="00F7101B" w:rsidRDefault="00AD774C" w:rsidP="00A96BE6">
      <w:pPr>
        <w:rPr>
          <w:rFonts w:asciiTheme="minorHAnsi" w:hAnsiTheme="minorHAnsi"/>
        </w:rPr>
      </w:pPr>
    </w:p>
    <w:p w14:paraId="041486A5" w14:textId="77777777" w:rsidR="00AD774C" w:rsidRPr="00F7101B" w:rsidRDefault="00AD774C" w:rsidP="00A96BE6">
      <w:pPr>
        <w:rPr>
          <w:rFonts w:asciiTheme="minorHAnsi" w:hAnsiTheme="minorHAnsi"/>
        </w:rPr>
      </w:pPr>
    </w:p>
    <w:p w14:paraId="227E1833" w14:textId="77777777" w:rsidR="00AD774C" w:rsidRPr="00F7101B" w:rsidRDefault="00AD774C" w:rsidP="00A96BE6">
      <w:pPr>
        <w:rPr>
          <w:rFonts w:asciiTheme="minorHAnsi" w:hAnsiTheme="minorHAnsi"/>
        </w:rPr>
      </w:pPr>
    </w:p>
    <w:p w14:paraId="5A730F1A" w14:textId="77777777" w:rsidR="00AD774C" w:rsidRPr="00F7101B" w:rsidRDefault="00AD774C" w:rsidP="00A96BE6">
      <w:pPr>
        <w:rPr>
          <w:rFonts w:asciiTheme="minorHAnsi" w:hAnsiTheme="minorHAnsi"/>
        </w:rPr>
      </w:pPr>
    </w:p>
    <w:p w14:paraId="0B174997" w14:textId="77777777" w:rsidR="00AD774C" w:rsidRPr="00F7101B" w:rsidRDefault="00AD774C" w:rsidP="00A96BE6">
      <w:pPr>
        <w:rPr>
          <w:rFonts w:asciiTheme="minorHAnsi" w:hAnsiTheme="minorHAnsi"/>
        </w:rPr>
      </w:pPr>
    </w:p>
    <w:p w14:paraId="176EE3F9" w14:textId="77777777" w:rsidR="00AD774C" w:rsidRPr="00F7101B" w:rsidRDefault="00AD774C" w:rsidP="00A96BE6">
      <w:pPr>
        <w:rPr>
          <w:rFonts w:asciiTheme="minorHAnsi" w:hAnsiTheme="minorHAnsi"/>
        </w:rPr>
      </w:pPr>
    </w:p>
    <w:p w14:paraId="142C9131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0CCAAE17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56855F0D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559C667D" w14:textId="77777777" w:rsidR="001551BE" w:rsidRPr="00F7101B" w:rsidRDefault="001551BE">
      <w:pPr>
        <w:jc w:val="left"/>
        <w:rPr>
          <w:rFonts w:asciiTheme="minorHAnsi" w:hAnsiTheme="minorHAnsi"/>
        </w:rPr>
      </w:pPr>
    </w:p>
    <w:p w14:paraId="6C14B169" w14:textId="77777777" w:rsidR="002E327C" w:rsidRPr="00F7101B" w:rsidRDefault="00E02F9D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  <w:noProof/>
          <w:sz w:val="20"/>
          <w:lang w:val="en-US"/>
        </w:rPr>
        <w:drawing>
          <wp:anchor distT="0" distB="0" distL="0" distR="0" simplePos="0" relativeHeight="251655680" behindDoc="0" locked="0" layoutInCell="1" allowOverlap="1" wp14:anchorId="27283E21" wp14:editId="4DE442D7">
            <wp:simplePos x="0" y="0"/>
            <wp:positionH relativeFrom="column">
              <wp:posOffset>712470</wp:posOffset>
            </wp:positionH>
            <wp:positionV relativeFrom="paragraph">
              <wp:posOffset>-71209</wp:posOffset>
            </wp:positionV>
            <wp:extent cx="4163695" cy="6530975"/>
            <wp:effectExtent l="0" t="0" r="8255" b="3175"/>
            <wp:wrapNone/>
            <wp:docPr id="3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653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6E77A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654B2788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0F38821F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05E4A074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2EEC36AB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36F9FE43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2F9C1666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12141A87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284A6DDC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4A6548F8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2AAD26D7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4FB7CA4A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58D85DF6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7F99817A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3F0920BA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5C395FB4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201957F5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07500422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23BB53AF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6486376A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0C08CB5B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486E2079" w14:textId="77777777" w:rsidR="002E327C" w:rsidRPr="00F7101B" w:rsidRDefault="002E327C">
      <w:pPr>
        <w:jc w:val="left"/>
        <w:rPr>
          <w:rFonts w:asciiTheme="minorHAnsi" w:hAnsiTheme="minorHAnsi"/>
        </w:rPr>
      </w:pPr>
    </w:p>
    <w:sectPr w:rsidR="002E327C" w:rsidRPr="00F7101B" w:rsidSect="00EC1AB9">
      <w:pgSz w:w="11909" w:h="16834" w:code="9"/>
      <w:pgMar w:top="2160" w:right="1440" w:bottom="2160" w:left="1800" w:header="1440" w:footer="144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llavi" w:date="2018-03-07T10:23:00Z" w:initials="P">
    <w:p w14:paraId="5DCBB837" w14:textId="77777777" w:rsidR="00F6613B" w:rsidRDefault="00F6613B">
      <w:pPr>
        <w:pStyle w:val="CommentText"/>
      </w:pPr>
      <w:r>
        <w:rPr>
          <w:rStyle w:val="CommentReference"/>
        </w:rPr>
        <w:annotationRef/>
      </w:r>
      <w:r>
        <w:t>Remove these items (font or formatting details) when you create a report</w:t>
      </w:r>
    </w:p>
  </w:comment>
  <w:comment w:id="1" w:author="Pallavi" w:date="2018-03-07T10:23:00Z" w:initials="P">
    <w:p w14:paraId="6B670B51" w14:textId="77777777" w:rsidR="00F6613B" w:rsidRDefault="00F6613B" w:rsidP="00F6613B">
      <w:pPr>
        <w:pStyle w:val="CommentText"/>
        <w:numPr>
          <w:ilvl w:val="0"/>
          <w:numId w:val="38"/>
        </w:numPr>
      </w:pPr>
      <w:r>
        <w:rPr>
          <w:rStyle w:val="CommentReference"/>
        </w:rPr>
        <w:annotationRef/>
      </w:r>
      <w:r>
        <w:t>Anything in angular braces should be replaced appropriately with text</w:t>
      </w:r>
    </w:p>
    <w:p w14:paraId="6B2A0D7F" w14:textId="77777777" w:rsidR="00F6613B" w:rsidRDefault="00F6613B" w:rsidP="00F6613B">
      <w:pPr>
        <w:pStyle w:val="CommentText"/>
        <w:numPr>
          <w:ilvl w:val="0"/>
          <w:numId w:val="38"/>
        </w:numPr>
      </w:pPr>
      <w:r>
        <w:t xml:space="preserve"> Remove the angular braces</w:t>
      </w:r>
    </w:p>
    <w:p w14:paraId="4754B0B4" w14:textId="77777777" w:rsidR="00F6613B" w:rsidRDefault="00F6613B" w:rsidP="00F6613B">
      <w:pPr>
        <w:pStyle w:val="CommentText"/>
        <w:numPr>
          <w:ilvl w:val="0"/>
          <w:numId w:val="38"/>
        </w:numPr>
      </w:pPr>
      <w:r>
        <w:t xml:space="preserve"> Text should be in BLACK colour only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CBB837" w15:done="0"/>
  <w15:commentEx w15:paraId="4754B0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B8E0E" w14:textId="77777777" w:rsidR="007A3614" w:rsidRDefault="007A3614">
      <w:r>
        <w:separator/>
      </w:r>
    </w:p>
  </w:endnote>
  <w:endnote w:type="continuationSeparator" w:id="0">
    <w:p w14:paraId="67C35B41" w14:textId="77777777" w:rsidR="007A3614" w:rsidRDefault="007A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A2F3C" w14:textId="77777777" w:rsidR="009C364F" w:rsidRDefault="00F956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C364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12E7F0" w14:textId="77777777" w:rsidR="009C364F" w:rsidRDefault="009C36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F39CB" w14:textId="77777777" w:rsidR="009C364F" w:rsidRDefault="00F956F2">
    <w:pPr>
      <w:pStyle w:val="Footer"/>
      <w:framePr w:wrap="around" w:vAnchor="text" w:hAnchor="page" w:x="10621" w:y="235"/>
      <w:rPr>
        <w:rStyle w:val="PageNumber"/>
      </w:rPr>
    </w:pPr>
    <w:r>
      <w:rPr>
        <w:rStyle w:val="PageNumber"/>
      </w:rPr>
      <w:fldChar w:fldCharType="begin"/>
    </w:r>
    <w:r w:rsidR="009C364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5F8E">
      <w:rPr>
        <w:rStyle w:val="PageNumber"/>
        <w:noProof/>
      </w:rPr>
      <w:t>8</w:t>
    </w:r>
    <w:r>
      <w:rPr>
        <w:rStyle w:val="PageNumber"/>
      </w:rPr>
      <w:fldChar w:fldCharType="end"/>
    </w:r>
  </w:p>
  <w:p w14:paraId="2178E17D" w14:textId="77777777" w:rsidR="009C364F" w:rsidRDefault="007A3614">
    <w:pPr>
      <w:pStyle w:val="Footer"/>
    </w:pPr>
    <w:r>
      <w:rPr>
        <w:sz w:val="16"/>
      </w:rPr>
      <w:pict w14:anchorId="3B44839E">
        <v:rect id="_x0000_i1025" style="width:0;height:1.5pt" o:hralign="center" o:hrstd="t" o:hr="t" fillcolor="gray" stroked="f"/>
      </w:pict>
    </w:r>
    <w:r w:rsidR="009C364F">
      <w:rPr>
        <w:sz w:val="16"/>
      </w:rPr>
      <w:t>&lt;</w:t>
    </w:r>
    <w:r w:rsidR="009C364F">
      <w:rPr>
        <w:b/>
        <w:bCs/>
        <w:i/>
        <w:iCs/>
        <w:sz w:val="16"/>
      </w:rPr>
      <w:t>Project Title&gt;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1859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977947" w14:textId="77777777" w:rsidR="009C364F" w:rsidRPr="00EC1AB9" w:rsidRDefault="007A3614" w:rsidP="00EC1AB9">
        <w:pPr>
          <w:pStyle w:val="Footer"/>
          <w:rPr>
            <w:sz w:val="16"/>
          </w:rPr>
        </w:pPr>
        <w:r>
          <w:rPr>
            <w:sz w:val="16"/>
          </w:rPr>
          <w:pict w14:anchorId="4E7A13E6">
            <v:rect id="_x0000_i1026" style="width:0;height:1.5pt" o:hralign="center" o:hrstd="t" o:hr="t" fillcolor="gray" stroked="f"/>
          </w:pict>
        </w:r>
        <w:r w:rsidR="009C364F">
          <w:rPr>
            <w:sz w:val="16"/>
          </w:rPr>
          <w:t>&lt;</w:t>
        </w:r>
        <w:r w:rsidR="009C364F">
          <w:rPr>
            <w:b/>
            <w:bCs/>
            <w:i/>
            <w:iCs/>
            <w:sz w:val="16"/>
          </w:rPr>
          <w:t>Project Title&gt;</w:t>
        </w:r>
      </w:p>
      <w:p w14:paraId="42145C9A" w14:textId="77777777" w:rsidR="009C364F" w:rsidRDefault="00F956F2">
        <w:pPr>
          <w:pStyle w:val="Footer"/>
          <w:jc w:val="right"/>
        </w:pPr>
        <w:r>
          <w:fldChar w:fldCharType="begin"/>
        </w:r>
        <w:r w:rsidR="00D918D7">
          <w:instrText xml:space="preserve"> PAGE   \* MERGEFORMAT </w:instrText>
        </w:r>
        <w:r>
          <w:fldChar w:fldCharType="separate"/>
        </w:r>
        <w:r w:rsidR="005F5F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466A2" w14:textId="77777777" w:rsidR="007A3614" w:rsidRDefault="007A3614">
      <w:r>
        <w:separator/>
      </w:r>
    </w:p>
  </w:footnote>
  <w:footnote w:type="continuationSeparator" w:id="0">
    <w:p w14:paraId="73B121A1" w14:textId="77777777" w:rsidR="007A3614" w:rsidRDefault="007A3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54F72" w14:textId="77777777" w:rsidR="009C364F" w:rsidRPr="00FD26F1" w:rsidRDefault="009C364F" w:rsidP="00871524">
    <w:pPr>
      <w:pStyle w:val="Header"/>
      <w:jc w:val="center"/>
      <w:rPr>
        <w:rFonts w:ascii="Arial Rounded MT Bold" w:hAnsi="Arial Rounded MT Bold"/>
        <w:b/>
      </w:rPr>
    </w:pPr>
    <w:proofErr w:type="spellStart"/>
    <w:r>
      <w:rPr>
        <w:sz w:val="18"/>
        <w:szCs w:val="18"/>
      </w:rPr>
      <w:t>M.</w:t>
    </w:r>
    <w:r w:rsidRPr="00466E71">
      <w:rPr>
        <w:sz w:val="18"/>
        <w:szCs w:val="18"/>
      </w:rPr>
      <w:t>S</w:t>
    </w:r>
    <w:r>
      <w:rPr>
        <w:sz w:val="18"/>
        <w:szCs w:val="18"/>
      </w:rPr>
      <w:t>.</w:t>
    </w:r>
    <w:r w:rsidRPr="00466E71">
      <w:rPr>
        <w:sz w:val="18"/>
        <w:szCs w:val="18"/>
      </w:rPr>
      <w:t>Ramaiah</w:t>
    </w:r>
    <w:proofErr w:type="spellEnd"/>
    <w:r w:rsidR="00837072">
      <w:rPr>
        <w:sz w:val="18"/>
        <w:szCs w:val="18"/>
      </w:rPr>
      <w:t xml:space="preserve"> </w:t>
    </w:r>
    <w:r>
      <w:rPr>
        <w:sz w:val="18"/>
        <w:szCs w:val="18"/>
      </w:rPr>
      <w:t>University of Applied Sciences – Faculty of Engineering and Technology (FET)</w:t>
    </w:r>
    <w:r>
      <w:rPr>
        <w:noProof/>
        <w:sz w:val="18"/>
        <w:szCs w:val="18"/>
        <w:lang w:val="en-US"/>
      </w:rPr>
      <w:drawing>
        <wp:inline distT="0" distB="0" distL="0" distR="0" wp14:anchorId="094B2CA9" wp14:editId="23FCFB61">
          <wp:extent cx="400514" cy="565806"/>
          <wp:effectExtent l="0" t="0" r="0" b="571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494" cy="61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48C36" w14:textId="77777777" w:rsidR="009C364F" w:rsidRDefault="009C364F">
    <w:pPr>
      <w:pStyle w:val="Header"/>
      <w:rPr>
        <w:sz w:val="18"/>
        <w:szCs w:val="18"/>
      </w:rPr>
    </w:pPr>
    <w:proofErr w:type="spellStart"/>
    <w:r w:rsidRPr="00466E71">
      <w:rPr>
        <w:sz w:val="18"/>
        <w:szCs w:val="18"/>
      </w:rPr>
      <w:t>M</w:t>
    </w:r>
    <w:r>
      <w:rPr>
        <w:sz w:val="18"/>
        <w:szCs w:val="18"/>
      </w:rPr>
      <w:t>.</w:t>
    </w:r>
    <w:r w:rsidRPr="00466E71">
      <w:rPr>
        <w:sz w:val="18"/>
        <w:szCs w:val="18"/>
      </w:rPr>
      <w:t>S</w:t>
    </w:r>
    <w:r>
      <w:rPr>
        <w:sz w:val="18"/>
        <w:szCs w:val="18"/>
      </w:rPr>
      <w:t>.</w:t>
    </w:r>
    <w:r w:rsidRPr="00466E71">
      <w:rPr>
        <w:sz w:val="18"/>
        <w:szCs w:val="18"/>
      </w:rPr>
      <w:t>Ramaiah</w:t>
    </w:r>
    <w:proofErr w:type="spellEnd"/>
    <w:r w:rsidR="00837072">
      <w:rPr>
        <w:sz w:val="18"/>
        <w:szCs w:val="18"/>
      </w:rPr>
      <w:t xml:space="preserve"> </w:t>
    </w:r>
    <w:r>
      <w:rPr>
        <w:sz w:val="18"/>
        <w:szCs w:val="18"/>
      </w:rPr>
      <w:t xml:space="preserve">University of Applied Sciences – Faculty of Engineering and Technology (FET) </w:t>
    </w:r>
    <w:r>
      <w:rPr>
        <w:noProof/>
        <w:sz w:val="18"/>
        <w:szCs w:val="18"/>
        <w:lang w:val="en-US"/>
      </w:rPr>
      <w:drawing>
        <wp:inline distT="0" distB="0" distL="0" distR="0" wp14:anchorId="3C5A2DAE" wp14:editId="6A973EDB">
          <wp:extent cx="464024" cy="606944"/>
          <wp:effectExtent l="0" t="0" r="0" b="317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680" cy="707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03ED26" w14:textId="77777777" w:rsidR="009C364F" w:rsidRDefault="009C36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30E1"/>
    <w:multiLevelType w:val="hybridMultilevel"/>
    <w:tmpl w:val="BC4E9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61E46"/>
    <w:multiLevelType w:val="hybridMultilevel"/>
    <w:tmpl w:val="1840A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34F6"/>
    <w:multiLevelType w:val="hybridMultilevel"/>
    <w:tmpl w:val="EE7E1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D4244"/>
    <w:multiLevelType w:val="hybridMultilevel"/>
    <w:tmpl w:val="B920A3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39F1"/>
    <w:multiLevelType w:val="hybridMultilevel"/>
    <w:tmpl w:val="FBF0F2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7D3AA9"/>
    <w:multiLevelType w:val="hybridMultilevel"/>
    <w:tmpl w:val="2640B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A6876"/>
    <w:multiLevelType w:val="hybridMultilevel"/>
    <w:tmpl w:val="57D4C2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8A7BBD"/>
    <w:multiLevelType w:val="hybridMultilevel"/>
    <w:tmpl w:val="A6A81D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5699A"/>
    <w:multiLevelType w:val="hybridMultilevel"/>
    <w:tmpl w:val="43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85CDF"/>
    <w:multiLevelType w:val="hybridMultilevel"/>
    <w:tmpl w:val="87EE52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C150B"/>
    <w:multiLevelType w:val="hybridMultilevel"/>
    <w:tmpl w:val="E4A2B4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232F36"/>
    <w:multiLevelType w:val="hybridMultilevel"/>
    <w:tmpl w:val="D2940C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0002D"/>
    <w:multiLevelType w:val="multilevel"/>
    <w:tmpl w:val="5860E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23813B18"/>
    <w:multiLevelType w:val="hybridMultilevel"/>
    <w:tmpl w:val="44A8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B760F"/>
    <w:multiLevelType w:val="hybridMultilevel"/>
    <w:tmpl w:val="DBB2D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7702B"/>
    <w:multiLevelType w:val="hybridMultilevel"/>
    <w:tmpl w:val="FAF89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A5461"/>
    <w:multiLevelType w:val="hybridMultilevel"/>
    <w:tmpl w:val="ADDA38E8"/>
    <w:lvl w:ilvl="0" w:tplc="B978A5F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F52B30"/>
    <w:multiLevelType w:val="hybridMultilevel"/>
    <w:tmpl w:val="09F6A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C0ABE"/>
    <w:multiLevelType w:val="hybridMultilevel"/>
    <w:tmpl w:val="B5BA5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A00941"/>
    <w:multiLevelType w:val="hybridMultilevel"/>
    <w:tmpl w:val="AA66B6FE"/>
    <w:lvl w:ilvl="0" w:tplc="3CD08A2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F7355"/>
    <w:multiLevelType w:val="hybridMultilevel"/>
    <w:tmpl w:val="794239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670D31"/>
    <w:multiLevelType w:val="hybridMultilevel"/>
    <w:tmpl w:val="B49E87D4"/>
    <w:lvl w:ilvl="0" w:tplc="2C681BA4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11A3475"/>
    <w:multiLevelType w:val="hybridMultilevel"/>
    <w:tmpl w:val="93080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141B56"/>
    <w:multiLevelType w:val="hybridMultilevel"/>
    <w:tmpl w:val="2B60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20FC2"/>
    <w:multiLevelType w:val="hybridMultilevel"/>
    <w:tmpl w:val="3F109A6C"/>
    <w:lvl w:ilvl="0" w:tplc="52DE6024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ABF4FBD"/>
    <w:multiLevelType w:val="hybridMultilevel"/>
    <w:tmpl w:val="A2A8AA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431362"/>
    <w:multiLevelType w:val="hybridMultilevel"/>
    <w:tmpl w:val="B8F4E7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730CF8"/>
    <w:multiLevelType w:val="multilevel"/>
    <w:tmpl w:val="5860E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5948722E"/>
    <w:multiLevelType w:val="hybridMultilevel"/>
    <w:tmpl w:val="F0488A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70C31"/>
    <w:multiLevelType w:val="hybridMultilevel"/>
    <w:tmpl w:val="D794D91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B4828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3C503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FA02A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EB20D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1C6EE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58366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2C18E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EF9A774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311612D"/>
    <w:multiLevelType w:val="hybridMultilevel"/>
    <w:tmpl w:val="38B84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B134C"/>
    <w:multiLevelType w:val="multilevel"/>
    <w:tmpl w:val="DA50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32" w15:restartNumberingAfterBreak="0">
    <w:nsid w:val="6E297A61"/>
    <w:multiLevelType w:val="multilevel"/>
    <w:tmpl w:val="6194D24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3" w15:restartNumberingAfterBreak="0">
    <w:nsid w:val="73F726FA"/>
    <w:multiLevelType w:val="hybridMultilevel"/>
    <w:tmpl w:val="06346B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64364"/>
    <w:multiLevelType w:val="hybridMultilevel"/>
    <w:tmpl w:val="D5E4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C0182"/>
    <w:multiLevelType w:val="hybridMultilevel"/>
    <w:tmpl w:val="3F96AD8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2C1B42"/>
    <w:multiLevelType w:val="hybridMultilevel"/>
    <w:tmpl w:val="C98ECE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B51148"/>
    <w:multiLevelType w:val="hybridMultilevel"/>
    <w:tmpl w:val="4E601D04"/>
    <w:lvl w:ilvl="0" w:tplc="A0DC9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22"/>
  </w:num>
  <w:num w:numId="3">
    <w:abstractNumId w:val="15"/>
  </w:num>
  <w:num w:numId="4">
    <w:abstractNumId w:val="0"/>
  </w:num>
  <w:num w:numId="5">
    <w:abstractNumId w:val="2"/>
  </w:num>
  <w:num w:numId="6">
    <w:abstractNumId w:val="27"/>
  </w:num>
  <w:num w:numId="7">
    <w:abstractNumId w:val="19"/>
  </w:num>
  <w:num w:numId="8">
    <w:abstractNumId w:val="8"/>
  </w:num>
  <w:num w:numId="9">
    <w:abstractNumId w:val="34"/>
  </w:num>
  <w:num w:numId="10">
    <w:abstractNumId w:val="7"/>
  </w:num>
  <w:num w:numId="11">
    <w:abstractNumId w:val="20"/>
  </w:num>
  <w:num w:numId="12">
    <w:abstractNumId w:val="4"/>
  </w:num>
  <w:num w:numId="13">
    <w:abstractNumId w:val="21"/>
  </w:num>
  <w:num w:numId="14">
    <w:abstractNumId w:val="28"/>
  </w:num>
  <w:num w:numId="15">
    <w:abstractNumId w:val="33"/>
  </w:num>
  <w:num w:numId="16">
    <w:abstractNumId w:val="3"/>
  </w:num>
  <w:num w:numId="17">
    <w:abstractNumId w:val="11"/>
  </w:num>
  <w:num w:numId="18">
    <w:abstractNumId w:val="36"/>
  </w:num>
  <w:num w:numId="19">
    <w:abstractNumId w:val="35"/>
  </w:num>
  <w:num w:numId="20">
    <w:abstractNumId w:val="30"/>
  </w:num>
  <w:num w:numId="21">
    <w:abstractNumId w:val="29"/>
  </w:num>
  <w:num w:numId="22">
    <w:abstractNumId w:val="6"/>
  </w:num>
  <w:num w:numId="23">
    <w:abstractNumId w:val="10"/>
  </w:num>
  <w:num w:numId="24">
    <w:abstractNumId w:val="32"/>
  </w:num>
  <w:num w:numId="25">
    <w:abstractNumId w:val="18"/>
  </w:num>
  <w:num w:numId="26">
    <w:abstractNumId w:val="25"/>
  </w:num>
  <w:num w:numId="27">
    <w:abstractNumId w:val="26"/>
  </w:num>
  <w:num w:numId="28">
    <w:abstractNumId w:val="24"/>
  </w:num>
  <w:num w:numId="29">
    <w:abstractNumId w:val="5"/>
  </w:num>
  <w:num w:numId="30">
    <w:abstractNumId w:val="13"/>
  </w:num>
  <w:num w:numId="31">
    <w:abstractNumId w:val="1"/>
  </w:num>
  <w:num w:numId="32">
    <w:abstractNumId w:val="12"/>
  </w:num>
  <w:num w:numId="33">
    <w:abstractNumId w:val="17"/>
  </w:num>
  <w:num w:numId="34">
    <w:abstractNumId w:val="14"/>
  </w:num>
  <w:num w:numId="35">
    <w:abstractNumId w:val="9"/>
  </w:num>
  <w:num w:numId="36">
    <w:abstractNumId w:val="16"/>
  </w:num>
  <w:num w:numId="37">
    <w:abstractNumId w:val="37"/>
  </w:num>
  <w:num w:numId="38">
    <w:abstractNumId w:val="23"/>
  </w:num>
  <w:numIdMacAtCleanup w:val="2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lavi">
    <w15:presenceInfo w15:providerId="None" w15:userId="Pallav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7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F8"/>
    <w:rsid w:val="0002593F"/>
    <w:rsid w:val="00025D28"/>
    <w:rsid w:val="00027CAE"/>
    <w:rsid w:val="00036C8B"/>
    <w:rsid w:val="00036D57"/>
    <w:rsid w:val="00041D47"/>
    <w:rsid w:val="00043118"/>
    <w:rsid w:val="00044BEB"/>
    <w:rsid w:val="00063ADB"/>
    <w:rsid w:val="0006628B"/>
    <w:rsid w:val="00070C4D"/>
    <w:rsid w:val="00076DE1"/>
    <w:rsid w:val="0008439D"/>
    <w:rsid w:val="000925AE"/>
    <w:rsid w:val="000A01FF"/>
    <w:rsid w:val="000A3191"/>
    <w:rsid w:val="000A516B"/>
    <w:rsid w:val="000B11AD"/>
    <w:rsid w:val="000B65EE"/>
    <w:rsid w:val="000C1081"/>
    <w:rsid w:val="000F27E6"/>
    <w:rsid w:val="001175F6"/>
    <w:rsid w:val="00134E9F"/>
    <w:rsid w:val="001551BE"/>
    <w:rsid w:val="00174E76"/>
    <w:rsid w:val="0017666F"/>
    <w:rsid w:val="0018331D"/>
    <w:rsid w:val="00194A09"/>
    <w:rsid w:val="00194A9D"/>
    <w:rsid w:val="001B3641"/>
    <w:rsid w:val="001C3572"/>
    <w:rsid w:val="001C37DB"/>
    <w:rsid w:val="001C7E98"/>
    <w:rsid w:val="001E7814"/>
    <w:rsid w:val="001F78AE"/>
    <w:rsid w:val="0022610D"/>
    <w:rsid w:val="00234D6B"/>
    <w:rsid w:val="00235ED2"/>
    <w:rsid w:val="002362EF"/>
    <w:rsid w:val="002560E7"/>
    <w:rsid w:val="002625FA"/>
    <w:rsid w:val="002A1DC6"/>
    <w:rsid w:val="002B1FDF"/>
    <w:rsid w:val="002B354D"/>
    <w:rsid w:val="002C424D"/>
    <w:rsid w:val="002C5646"/>
    <w:rsid w:val="002D0BC5"/>
    <w:rsid w:val="002E327C"/>
    <w:rsid w:val="002E4CA5"/>
    <w:rsid w:val="00317E39"/>
    <w:rsid w:val="00317E51"/>
    <w:rsid w:val="0032600F"/>
    <w:rsid w:val="00367400"/>
    <w:rsid w:val="003813A0"/>
    <w:rsid w:val="00384EDD"/>
    <w:rsid w:val="00385078"/>
    <w:rsid w:val="00387EF8"/>
    <w:rsid w:val="00390A9F"/>
    <w:rsid w:val="003B22B4"/>
    <w:rsid w:val="003C0977"/>
    <w:rsid w:val="003D1847"/>
    <w:rsid w:val="003F1401"/>
    <w:rsid w:val="004008F9"/>
    <w:rsid w:val="00402914"/>
    <w:rsid w:val="00410AE7"/>
    <w:rsid w:val="004401B0"/>
    <w:rsid w:val="00450B54"/>
    <w:rsid w:val="00456B54"/>
    <w:rsid w:val="00457E2D"/>
    <w:rsid w:val="004659D0"/>
    <w:rsid w:val="00466E71"/>
    <w:rsid w:val="004755FC"/>
    <w:rsid w:val="00481BD5"/>
    <w:rsid w:val="004A2EA1"/>
    <w:rsid w:val="004C5747"/>
    <w:rsid w:val="004F7980"/>
    <w:rsid w:val="00511103"/>
    <w:rsid w:val="00520806"/>
    <w:rsid w:val="00522855"/>
    <w:rsid w:val="00525186"/>
    <w:rsid w:val="005334C3"/>
    <w:rsid w:val="00543919"/>
    <w:rsid w:val="0054475F"/>
    <w:rsid w:val="005535FF"/>
    <w:rsid w:val="005651CD"/>
    <w:rsid w:val="00567950"/>
    <w:rsid w:val="0058175A"/>
    <w:rsid w:val="00590A1A"/>
    <w:rsid w:val="0059201A"/>
    <w:rsid w:val="00593274"/>
    <w:rsid w:val="0059729F"/>
    <w:rsid w:val="005B2609"/>
    <w:rsid w:val="005B5BD1"/>
    <w:rsid w:val="005C1D9A"/>
    <w:rsid w:val="005D5380"/>
    <w:rsid w:val="005F5F8E"/>
    <w:rsid w:val="00611451"/>
    <w:rsid w:val="006146EB"/>
    <w:rsid w:val="006465E7"/>
    <w:rsid w:val="00656564"/>
    <w:rsid w:val="00692A05"/>
    <w:rsid w:val="006A704C"/>
    <w:rsid w:val="006B0CF4"/>
    <w:rsid w:val="006B6EDF"/>
    <w:rsid w:val="006C5DB4"/>
    <w:rsid w:val="006D0AE2"/>
    <w:rsid w:val="006D41D0"/>
    <w:rsid w:val="006D5496"/>
    <w:rsid w:val="006D7486"/>
    <w:rsid w:val="006E5E75"/>
    <w:rsid w:val="006F25F9"/>
    <w:rsid w:val="006F4180"/>
    <w:rsid w:val="006F47CC"/>
    <w:rsid w:val="00703D6C"/>
    <w:rsid w:val="007043F9"/>
    <w:rsid w:val="00720908"/>
    <w:rsid w:val="00720E8A"/>
    <w:rsid w:val="00731EE2"/>
    <w:rsid w:val="00731F01"/>
    <w:rsid w:val="0073423A"/>
    <w:rsid w:val="0075452C"/>
    <w:rsid w:val="007640E9"/>
    <w:rsid w:val="00771669"/>
    <w:rsid w:val="00790C98"/>
    <w:rsid w:val="00797B78"/>
    <w:rsid w:val="007A08E7"/>
    <w:rsid w:val="007A3614"/>
    <w:rsid w:val="007B5026"/>
    <w:rsid w:val="007C2D40"/>
    <w:rsid w:val="007D0F0E"/>
    <w:rsid w:val="007D1F42"/>
    <w:rsid w:val="007F01C1"/>
    <w:rsid w:val="007F1FEC"/>
    <w:rsid w:val="007F3BC3"/>
    <w:rsid w:val="007F4354"/>
    <w:rsid w:val="007F7BE3"/>
    <w:rsid w:val="008000B9"/>
    <w:rsid w:val="0081404B"/>
    <w:rsid w:val="0082051A"/>
    <w:rsid w:val="00820FE4"/>
    <w:rsid w:val="008347D4"/>
    <w:rsid w:val="008357CC"/>
    <w:rsid w:val="00837072"/>
    <w:rsid w:val="00842180"/>
    <w:rsid w:val="00842948"/>
    <w:rsid w:val="00846A97"/>
    <w:rsid w:val="00860542"/>
    <w:rsid w:val="00871524"/>
    <w:rsid w:val="008764EE"/>
    <w:rsid w:val="00885080"/>
    <w:rsid w:val="008A6030"/>
    <w:rsid w:val="008A60AC"/>
    <w:rsid w:val="008C2F31"/>
    <w:rsid w:val="008D3183"/>
    <w:rsid w:val="008D664E"/>
    <w:rsid w:val="008F0CF2"/>
    <w:rsid w:val="008F5A14"/>
    <w:rsid w:val="00901F50"/>
    <w:rsid w:val="0090305A"/>
    <w:rsid w:val="009065D9"/>
    <w:rsid w:val="00912EF2"/>
    <w:rsid w:val="009527C1"/>
    <w:rsid w:val="00954718"/>
    <w:rsid w:val="00986B7D"/>
    <w:rsid w:val="009B4ECF"/>
    <w:rsid w:val="009C1776"/>
    <w:rsid w:val="009C364F"/>
    <w:rsid w:val="009C66A3"/>
    <w:rsid w:val="009E102F"/>
    <w:rsid w:val="009E3D96"/>
    <w:rsid w:val="00A046A2"/>
    <w:rsid w:val="00A075F2"/>
    <w:rsid w:val="00A07C5D"/>
    <w:rsid w:val="00A1414A"/>
    <w:rsid w:val="00A14799"/>
    <w:rsid w:val="00A15F0A"/>
    <w:rsid w:val="00A16272"/>
    <w:rsid w:val="00A20AD9"/>
    <w:rsid w:val="00A34603"/>
    <w:rsid w:val="00A43826"/>
    <w:rsid w:val="00A45B3E"/>
    <w:rsid w:val="00A5537A"/>
    <w:rsid w:val="00A64943"/>
    <w:rsid w:val="00A707E8"/>
    <w:rsid w:val="00A965AB"/>
    <w:rsid w:val="00A96BE6"/>
    <w:rsid w:val="00A97DCA"/>
    <w:rsid w:val="00AC5923"/>
    <w:rsid w:val="00AD774C"/>
    <w:rsid w:val="00AE4603"/>
    <w:rsid w:val="00B04DF8"/>
    <w:rsid w:val="00B1416D"/>
    <w:rsid w:val="00B15F5D"/>
    <w:rsid w:val="00B224D8"/>
    <w:rsid w:val="00B25BC1"/>
    <w:rsid w:val="00B2702A"/>
    <w:rsid w:val="00B5056F"/>
    <w:rsid w:val="00B555FE"/>
    <w:rsid w:val="00B651D7"/>
    <w:rsid w:val="00B96E1D"/>
    <w:rsid w:val="00BB6FAF"/>
    <w:rsid w:val="00BC0944"/>
    <w:rsid w:val="00BC33AE"/>
    <w:rsid w:val="00BC463B"/>
    <w:rsid w:val="00BC6AAF"/>
    <w:rsid w:val="00BD3426"/>
    <w:rsid w:val="00BD4DC8"/>
    <w:rsid w:val="00BE31FE"/>
    <w:rsid w:val="00BE4A63"/>
    <w:rsid w:val="00C020C1"/>
    <w:rsid w:val="00C26ECC"/>
    <w:rsid w:val="00C379A9"/>
    <w:rsid w:val="00C60086"/>
    <w:rsid w:val="00C90CCF"/>
    <w:rsid w:val="00CA59F5"/>
    <w:rsid w:val="00CD32B1"/>
    <w:rsid w:val="00CD7F7D"/>
    <w:rsid w:val="00CE0B2D"/>
    <w:rsid w:val="00CF5550"/>
    <w:rsid w:val="00D122D3"/>
    <w:rsid w:val="00D26624"/>
    <w:rsid w:val="00D34334"/>
    <w:rsid w:val="00D55E24"/>
    <w:rsid w:val="00D63528"/>
    <w:rsid w:val="00D63A9C"/>
    <w:rsid w:val="00D6611F"/>
    <w:rsid w:val="00D76027"/>
    <w:rsid w:val="00D918D7"/>
    <w:rsid w:val="00DA3FE9"/>
    <w:rsid w:val="00DB5269"/>
    <w:rsid w:val="00DB6D1D"/>
    <w:rsid w:val="00DB776E"/>
    <w:rsid w:val="00DE3B09"/>
    <w:rsid w:val="00DF2FF0"/>
    <w:rsid w:val="00DF384D"/>
    <w:rsid w:val="00DF61D0"/>
    <w:rsid w:val="00E02F9D"/>
    <w:rsid w:val="00E25E05"/>
    <w:rsid w:val="00E35349"/>
    <w:rsid w:val="00E46576"/>
    <w:rsid w:val="00E63A6F"/>
    <w:rsid w:val="00E85DCB"/>
    <w:rsid w:val="00E87338"/>
    <w:rsid w:val="00E96C1D"/>
    <w:rsid w:val="00EA529F"/>
    <w:rsid w:val="00EC1AB9"/>
    <w:rsid w:val="00EC572D"/>
    <w:rsid w:val="00EE68EC"/>
    <w:rsid w:val="00EE783A"/>
    <w:rsid w:val="00F13DE0"/>
    <w:rsid w:val="00F154D2"/>
    <w:rsid w:val="00F31C66"/>
    <w:rsid w:val="00F33910"/>
    <w:rsid w:val="00F407ED"/>
    <w:rsid w:val="00F6613B"/>
    <w:rsid w:val="00F7101B"/>
    <w:rsid w:val="00F86EC1"/>
    <w:rsid w:val="00F956F2"/>
    <w:rsid w:val="00FB4A81"/>
    <w:rsid w:val="00FC60B8"/>
    <w:rsid w:val="00FD26F1"/>
    <w:rsid w:val="00FD7C7D"/>
    <w:rsid w:val="00FE4ACA"/>
    <w:rsid w:val="00FE7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2CB6"/>
  <w15:docId w15:val="{DA5F263F-EAE3-41C4-8DF1-4B057247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B4"/>
    <w:pPr>
      <w:spacing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1"/>
    <w:autoRedefine/>
    <w:qFormat/>
    <w:rsid w:val="000925AE"/>
    <w:pPr>
      <w:keepNext/>
      <w:pBdr>
        <w:bottom w:val="single" w:sz="12" w:space="1" w:color="auto"/>
      </w:pBdr>
      <w:tabs>
        <w:tab w:val="left" w:pos="1088"/>
      </w:tabs>
      <w:spacing w:line="240" w:lineRule="auto"/>
      <w:ind w:left="720"/>
      <w:jc w:val="right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555FE"/>
    <w:pPr>
      <w:keepNext/>
      <w:outlineLvl w:val="1"/>
    </w:pPr>
    <w:rPr>
      <w:rFonts w:cs="Tahoma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555FE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555FE"/>
    <w:pPr>
      <w:keepNext/>
      <w:outlineLvl w:val="3"/>
    </w:pPr>
    <w:rPr>
      <w:rFonts w:ascii="Garamond" w:hAnsi="Garamond"/>
      <w:b/>
      <w:bCs/>
      <w:sz w:val="36"/>
    </w:rPr>
  </w:style>
  <w:style w:type="paragraph" w:styleId="Heading5">
    <w:name w:val="heading 5"/>
    <w:basedOn w:val="Normal"/>
    <w:next w:val="Normal"/>
    <w:qFormat/>
    <w:rsid w:val="00B555FE"/>
    <w:pPr>
      <w:keepNext/>
      <w:outlineLvl w:val="4"/>
    </w:pPr>
    <w:rPr>
      <w:b/>
      <w:iCs/>
      <w:szCs w:val="40"/>
    </w:rPr>
  </w:style>
  <w:style w:type="paragraph" w:styleId="Heading6">
    <w:name w:val="heading 6"/>
    <w:basedOn w:val="Normal"/>
    <w:next w:val="Normal"/>
    <w:qFormat/>
    <w:rsid w:val="00B555FE"/>
    <w:pPr>
      <w:keepNext/>
      <w:ind w:left="720" w:firstLine="72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B555FE"/>
    <w:pPr>
      <w:keepNext/>
      <w:framePr w:hSpace="180" w:wrap="around" w:vAnchor="text" w:hAnchor="text" w:y="1"/>
      <w:suppressOverlap/>
      <w:jc w:val="center"/>
      <w:outlineLvl w:val="6"/>
    </w:pPr>
    <w:rPr>
      <w:rFonts w:eastAsia="Arial Unicode MS"/>
      <w:b/>
      <w:bCs/>
      <w:sz w:val="26"/>
    </w:rPr>
  </w:style>
  <w:style w:type="paragraph" w:styleId="Heading8">
    <w:name w:val="heading 8"/>
    <w:basedOn w:val="Normal"/>
    <w:next w:val="Normal"/>
    <w:qFormat/>
    <w:rsid w:val="00B555FE"/>
    <w:pPr>
      <w:keepNext/>
      <w:jc w:val="center"/>
      <w:outlineLvl w:val="7"/>
    </w:pPr>
    <w:rPr>
      <w:b/>
      <w:bCs/>
      <w:sz w:val="20"/>
      <w:szCs w:val="20"/>
    </w:rPr>
  </w:style>
  <w:style w:type="paragraph" w:styleId="Heading9">
    <w:name w:val="heading 9"/>
    <w:basedOn w:val="Normal"/>
    <w:next w:val="Normal"/>
    <w:qFormat/>
    <w:rsid w:val="00B555FE"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555FE"/>
    <w:pPr>
      <w:spacing w:before="120" w:after="120"/>
    </w:pPr>
    <w:rPr>
      <w:b/>
      <w:bCs/>
      <w:sz w:val="20"/>
      <w:szCs w:val="20"/>
    </w:rPr>
  </w:style>
  <w:style w:type="paragraph" w:styleId="BodyText2">
    <w:name w:val="Body Text 2"/>
    <w:basedOn w:val="Normal"/>
    <w:rsid w:val="00B555FE"/>
    <w:rPr>
      <w:b/>
      <w:bCs/>
    </w:rPr>
  </w:style>
  <w:style w:type="paragraph" w:styleId="Header">
    <w:name w:val="header"/>
    <w:basedOn w:val="Normal"/>
    <w:rsid w:val="00B555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55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55FE"/>
  </w:style>
  <w:style w:type="character" w:customStyle="1" w:styleId="Heading1Char">
    <w:name w:val="Heading 1 Char"/>
    <w:basedOn w:val="DefaultParagraphFont"/>
    <w:rsid w:val="00B555FE"/>
    <w:rPr>
      <w:rFonts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B555FE"/>
    <w:pPr>
      <w:tabs>
        <w:tab w:val="right" w:leader="dot" w:pos="9350"/>
      </w:tabs>
    </w:pPr>
    <w:rPr>
      <w:b/>
      <w:noProof/>
    </w:rPr>
  </w:style>
  <w:style w:type="character" w:styleId="Hyperlink">
    <w:name w:val="Hyperlink"/>
    <w:basedOn w:val="DefaultParagraphFont"/>
    <w:rsid w:val="00B555FE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B555FE"/>
    <w:pPr>
      <w:tabs>
        <w:tab w:val="right" w:leader="dot" w:pos="9350"/>
      </w:tabs>
      <w:ind w:left="720"/>
    </w:pPr>
    <w:rPr>
      <w:noProof/>
      <w:szCs w:val="28"/>
    </w:rPr>
  </w:style>
  <w:style w:type="paragraph" w:styleId="TOC3">
    <w:name w:val="toc 3"/>
    <w:basedOn w:val="Normal"/>
    <w:next w:val="Normal"/>
    <w:autoRedefine/>
    <w:semiHidden/>
    <w:rsid w:val="00B555FE"/>
    <w:pPr>
      <w:tabs>
        <w:tab w:val="right" w:leader="dot" w:pos="9019"/>
      </w:tabs>
      <w:ind w:left="1152"/>
    </w:pPr>
    <w:rPr>
      <w:noProof/>
    </w:rPr>
  </w:style>
  <w:style w:type="paragraph" w:styleId="TOC4">
    <w:name w:val="toc 4"/>
    <w:basedOn w:val="Normal"/>
    <w:next w:val="Normal"/>
    <w:autoRedefine/>
    <w:semiHidden/>
    <w:rsid w:val="00B555FE"/>
    <w:pPr>
      <w:ind w:left="720"/>
    </w:pPr>
  </w:style>
  <w:style w:type="paragraph" w:styleId="TOC5">
    <w:name w:val="toc 5"/>
    <w:basedOn w:val="Normal"/>
    <w:next w:val="Normal"/>
    <w:autoRedefine/>
    <w:semiHidden/>
    <w:rsid w:val="00B555FE"/>
    <w:pPr>
      <w:ind w:left="960"/>
    </w:pPr>
  </w:style>
  <w:style w:type="paragraph" w:styleId="TOC6">
    <w:name w:val="toc 6"/>
    <w:basedOn w:val="Normal"/>
    <w:next w:val="Normal"/>
    <w:autoRedefine/>
    <w:semiHidden/>
    <w:rsid w:val="00B555FE"/>
    <w:pPr>
      <w:ind w:left="1200"/>
    </w:pPr>
  </w:style>
  <w:style w:type="paragraph" w:styleId="TOC7">
    <w:name w:val="toc 7"/>
    <w:basedOn w:val="Normal"/>
    <w:next w:val="Normal"/>
    <w:autoRedefine/>
    <w:semiHidden/>
    <w:rsid w:val="00B555FE"/>
    <w:pPr>
      <w:ind w:left="1440"/>
    </w:pPr>
  </w:style>
  <w:style w:type="paragraph" w:styleId="TOC8">
    <w:name w:val="toc 8"/>
    <w:basedOn w:val="Normal"/>
    <w:next w:val="Normal"/>
    <w:autoRedefine/>
    <w:semiHidden/>
    <w:rsid w:val="00B555FE"/>
    <w:pPr>
      <w:ind w:left="1680"/>
    </w:pPr>
  </w:style>
  <w:style w:type="paragraph" w:styleId="TOC9">
    <w:name w:val="toc 9"/>
    <w:basedOn w:val="Normal"/>
    <w:next w:val="Normal"/>
    <w:autoRedefine/>
    <w:semiHidden/>
    <w:rsid w:val="00B555FE"/>
    <w:pPr>
      <w:ind w:left="1920"/>
    </w:pPr>
  </w:style>
  <w:style w:type="paragraph" w:styleId="NormalWeb">
    <w:name w:val="Normal (Web)"/>
    <w:basedOn w:val="Normal"/>
    <w:rsid w:val="00B555F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ableofFigures">
    <w:name w:val="table of figures"/>
    <w:basedOn w:val="Normal"/>
    <w:next w:val="Normal"/>
    <w:semiHidden/>
    <w:rsid w:val="00B555FE"/>
    <w:pPr>
      <w:ind w:left="480" w:hanging="480"/>
    </w:pPr>
  </w:style>
  <w:style w:type="paragraph" w:styleId="BodyText">
    <w:name w:val="Body Text"/>
    <w:basedOn w:val="Normal"/>
    <w:rsid w:val="00B555FE"/>
    <w:rPr>
      <w:sz w:val="20"/>
      <w:szCs w:val="20"/>
    </w:rPr>
  </w:style>
  <w:style w:type="paragraph" w:styleId="BodyTextIndent">
    <w:name w:val="Body Text Indent"/>
    <w:basedOn w:val="Normal"/>
    <w:rsid w:val="00B555FE"/>
    <w:pPr>
      <w:ind w:firstLine="720"/>
    </w:pPr>
  </w:style>
  <w:style w:type="paragraph" w:styleId="BodyText3">
    <w:name w:val="Body Text 3"/>
    <w:basedOn w:val="Normal"/>
    <w:rsid w:val="00B555FE"/>
  </w:style>
  <w:style w:type="paragraph" w:customStyle="1" w:styleId="Default">
    <w:name w:val="Default"/>
    <w:rsid w:val="00B555FE"/>
    <w:pPr>
      <w:autoSpaceDE w:val="0"/>
      <w:autoSpaceDN w:val="0"/>
      <w:adjustRightInd w:val="0"/>
    </w:pPr>
    <w:rPr>
      <w:rFonts w:ascii="BookAntiqua" w:hAnsi="BookAntiqua"/>
    </w:rPr>
  </w:style>
  <w:style w:type="character" w:customStyle="1" w:styleId="blacksmallbold">
    <w:name w:val="blacksmallbold"/>
    <w:basedOn w:val="DefaultParagraphFont"/>
    <w:rsid w:val="00B555FE"/>
  </w:style>
  <w:style w:type="character" w:styleId="FollowedHyperlink">
    <w:name w:val="FollowedHyperlink"/>
    <w:basedOn w:val="DefaultParagraphFont"/>
    <w:rsid w:val="00B555FE"/>
    <w:rPr>
      <w:color w:val="800080"/>
      <w:u w:val="single"/>
    </w:rPr>
  </w:style>
  <w:style w:type="paragraph" w:styleId="BodyTextIndent2">
    <w:name w:val="Body Text Indent 2"/>
    <w:basedOn w:val="Normal"/>
    <w:rsid w:val="00B555FE"/>
    <w:pPr>
      <w:ind w:firstLine="437"/>
    </w:pPr>
  </w:style>
  <w:style w:type="paragraph" w:styleId="BodyTextIndent3">
    <w:name w:val="Body Text Indent 3"/>
    <w:basedOn w:val="Normal"/>
    <w:rsid w:val="00B555FE"/>
    <w:pPr>
      <w:autoSpaceDE w:val="0"/>
      <w:autoSpaceDN w:val="0"/>
      <w:adjustRightInd w:val="0"/>
      <w:ind w:left="360" w:hanging="360"/>
    </w:pPr>
  </w:style>
  <w:style w:type="paragraph" w:styleId="Index1">
    <w:name w:val="index 1"/>
    <w:basedOn w:val="Normal"/>
    <w:next w:val="Normal"/>
    <w:autoRedefine/>
    <w:semiHidden/>
    <w:rsid w:val="00912EF2"/>
    <w:pPr>
      <w:ind w:firstLine="720"/>
      <w:jc w:val="center"/>
    </w:pPr>
    <w:rPr>
      <w:rFonts w:asciiTheme="minorHAnsi" w:hAnsiTheme="minorHAnsi"/>
      <w:b/>
      <w:color w:val="FF0000"/>
    </w:rPr>
  </w:style>
  <w:style w:type="paragraph" w:customStyle="1" w:styleId="xl28">
    <w:name w:val="xl28"/>
    <w:basedOn w:val="Normal"/>
    <w:rsid w:val="00B555FE"/>
    <w:pPr>
      <w:spacing w:before="100" w:beforeAutospacing="1" w:after="100" w:afterAutospacing="1" w:line="240" w:lineRule="auto"/>
      <w:jc w:val="left"/>
      <w:textAlignment w:val="center"/>
    </w:pPr>
    <w:rPr>
      <w:rFonts w:eastAsia="Arial Unicode MS"/>
      <w:b/>
      <w:bCs/>
      <w:lang w:val="en-US"/>
    </w:rPr>
  </w:style>
  <w:style w:type="character" w:customStyle="1" w:styleId="Heading1Char1">
    <w:name w:val="Heading 1 Char1"/>
    <w:basedOn w:val="DefaultParagraphFont"/>
    <w:link w:val="Heading1"/>
    <w:rsid w:val="000925AE"/>
    <w:rPr>
      <w:rFonts w:asciiTheme="minorHAnsi" w:hAnsiTheme="minorHAnsi" w:cs="Arial"/>
      <w:b/>
      <w:bCs/>
      <w:kern w:val="32"/>
      <w:sz w:val="32"/>
      <w:szCs w:val="32"/>
      <w:lang w:val="en-GB"/>
    </w:rPr>
  </w:style>
  <w:style w:type="paragraph" w:styleId="BalloonText">
    <w:name w:val="Balloon Text"/>
    <w:basedOn w:val="Normal"/>
    <w:link w:val="BalloonTextChar"/>
    <w:rsid w:val="00797B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7B78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rsid w:val="00E02F9D"/>
    <w:rPr>
      <w:rFonts w:cs="Tahoma"/>
      <w:b/>
      <w:bCs/>
      <w:sz w:val="28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E02F9D"/>
    <w:rPr>
      <w:b/>
      <w:bCs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02F9D"/>
    <w:rPr>
      <w:sz w:val="24"/>
      <w:szCs w:val="24"/>
      <w:lang w:val="en-GB"/>
    </w:rPr>
  </w:style>
  <w:style w:type="character" w:customStyle="1" w:styleId="text">
    <w:name w:val="text"/>
    <w:basedOn w:val="DefaultParagraphFont"/>
    <w:rsid w:val="00E02F9D"/>
  </w:style>
  <w:style w:type="paragraph" w:styleId="ListParagraph">
    <w:name w:val="List Paragraph"/>
    <w:basedOn w:val="Normal"/>
    <w:uiPriority w:val="34"/>
    <w:qFormat/>
    <w:rsid w:val="00174E76"/>
    <w:pPr>
      <w:ind w:left="720"/>
      <w:contextualSpacing/>
    </w:pPr>
  </w:style>
  <w:style w:type="table" w:styleId="TableGrid">
    <w:name w:val="Table Grid"/>
    <w:basedOn w:val="TableNormal"/>
    <w:rsid w:val="00C26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F6613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66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6613B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66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6613B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77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405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67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2864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21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7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7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24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3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4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9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0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4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hyperlink" Target="http://www.someaddress.com/full/ur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someaddress.com/full/url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ha\AppData\Local\Temp\Rar$DIa0.688\Thesi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DD1C-B7CC-4FA6-BC2F-77DF9205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Thesis_template</Template>
  <TotalTime>54</TotalTime>
  <Pages>22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XXXXXXXXXXXXXXXXXXXXXXXXXXXXXXXXXXXXXXXXXXX(Title)</vt:lpstr>
    </vt:vector>
  </TitlesOfParts>
  <Company>Aspect Development Inc.</Company>
  <LinksUpToDate>false</LinksUpToDate>
  <CharactersWithSpaces>10022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XXXXXXXXXXXXXXXXXXXXXXXXXXXXXXXXXXXXXXXXXXX(Title)</dc:title>
  <dc:subject/>
  <dc:creator>usha</dc:creator>
  <cp:keywords/>
  <dc:description/>
  <cp:lastModifiedBy>Nirmalendu Rath</cp:lastModifiedBy>
  <cp:revision>5</cp:revision>
  <cp:lastPrinted>2005-07-05T05:39:00Z</cp:lastPrinted>
  <dcterms:created xsi:type="dcterms:W3CDTF">2020-12-21T11:25:00Z</dcterms:created>
  <dcterms:modified xsi:type="dcterms:W3CDTF">2020-12-22T06:04:00Z</dcterms:modified>
</cp:coreProperties>
</file>